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EF62A88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3FD4BA26" w:rsidR="00EF2B08" w:rsidRPr="00B96BE2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1D4078AD" w:rsidR="00EF2B08" w:rsidRPr="007B3ACD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1C4FD800" w:rsidR="00EF2B08" w:rsidRPr="00997756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</w:t>
      </w:r>
      <w:bookmarkStart w:id="0" w:name="_GoBack"/>
      <w:bookmarkEnd w:id="0"/>
      <w:r>
        <w:rPr>
          <w:rStyle w:val="Strong"/>
          <w:rFonts w:ascii="Arial" w:hAnsi="Arial" w:cs="Arial"/>
          <w:sz w:val="32"/>
        </w:rPr>
        <w:t>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574B31F2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AE63EF">
            <w:t>4</w:t>
          </w:r>
        </w:p>
        <w:p w14:paraId="518A324A" w14:textId="1EEA533C" w:rsidR="00AA7D8C" w:rsidRPr="00B94CCE" w:rsidRDefault="00AA7D8C" w:rsidP="007220EE">
          <w:pPr>
            <w:ind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A751E7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5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5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1"/>
      <w:bookmarkEnd w:id="2"/>
      <w:bookmarkEnd w:id="3"/>
      <w:bookmarkEnd w:id="4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37C7586" w14:textId="20926F10" w:rsidR="00CA549A" w:rsidRPr="007220EE" w:rsidRDefault="002B5409" w:rsidP="00F66668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 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7856B2" w:rsidRPr="007856B2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https://github.com/99003699/Linux-assignment/tree/main/Assignment1</w:t>
      </w:r>
    </w:p>
    <w:sectPr w:rsidR="00CA549A" w:rsidRPr="007220EE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6ECCF" w14:textId="77777777" w:rsidR="00A751E7" w:rsidRDefault="00A751E7" w:rsidP="006A582B">
      <w:r>
        <w:separator/>
      </w:r>
    </w:p>
  </w:endnote>
  <w:endnote w:type="continuationSeparator" w:id="0">
    <w:p w14:paraId="52CDB0CD" w14:textId="77777777" w:rsidR="00A751E7" w:rsidRDefault="00A751E7" w:rsidP="006A582B">
      <w:r>
        <w:continuationSeparator/>
      </w:r>
    </w:p>
  </w:endnote>
  <w:endnote w:type="continuationNotice" w:id="1">
    <w:p w14:paraId="219796C3" w14:textId="77777777" w:rsidR="00A751E7" w:rsidRDefault="00A7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86F5" w14:textId="77777777" w:rsidR="00A751E7" w:rsidRDefault="00A751E7" w:rsidP="006A582B">
      <w:r>
        <w:separator/>
      </w:r>
    </w:p>
  </w:footnote>
  <w:footnote w:type="continuationSeparator" w:id="0">
    <w:p w14:paraId="6F40F34B" w14:textId="77777777" w:rsidR="00A751E7" w:rsidRDefault="00A751E7" w:rsidP="006A582B">
      <w:r>
        <w:continuationSeparator/>
      </w:r>
    </w:p>
  </w:footnote>
  <w:footnote w:type="continuationNotice" w:id="1">
    <w:p w14:paraId="24381A5B" w14:textId="77777777" w:rsidR="00A751E7" w:rsidRDefault="00A7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B97F7B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</w:t>
          </w:r>
          <w:r w:rsidR="008D2467">
            <w:rPr>
              <w:rFonts w:ascii="Arial" w:hAnsi="Arial" w:cs="Arial"/>
              <w:sz w:val="20"/>
            </w:rPr>
            <w:t xml:space="preserve"> Linux OS &amp; Programming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50A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3731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56B2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467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1E7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E63EF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299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140F1-BFFF-41BE-A4FC-13D05FFA3B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CCB12B5-EE3C-40EC-B708-110AAD6D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1307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14</cp:revision>
  <cp:lastPrinted>2014-03-29T07:34:00Z</cp:lastPrinted>
  <dcterms:created xsi:type="dcterms:W3CDTF">2021-03-03T03:15:00Z</dcterms:created>
  <dcterms:modified xsi:type="dcterms:W3CDTF">2021-03-06T04:48:00Z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