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C9A50" w14:textId="632C5F16" w:rsidR="00746D2E" w:rsidRDefault="00D465EB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DC9B2C" wp14:editId="79ACF240">
                <wp:simplePos x="0" y="0"/>
                <wp:positionH relativeFrom="column">
                  <wp:posOffset>430530</wp:posOffset>
                </wp:positionH>
                <wp:positionV relativeFrom="paragraph">
                  <wp:posOffset>0</wp:posOffset>
                </wp:positionV>
                <wp:extent cx="4216400" cy="2842260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284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9B7348" w14:textId="77777777" w:rsidR="000D22E6" w:rsidRPr="00D465EB" w:rsidRDefault="000D22E6" w:rsidP="0086073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u w:val="single"/>
                              </w:rPr>
                            </w:pPr>
                            <w:r w:rsidRPr="00D465EB"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u w:val="single"/>
                              </w:rPr>
                              <w:t xml:space="preserve">Learning Report </w:t>
                            </w:r>
                          </w:p>
                          <w:p w14:paraId="12DFA44E" w14:textId="77777777" w:rsidR="000D22E6" w:rsidRDefault="000D22E6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2"/>
                                <w:szCs w:val="20"/>
                              </w:rPr>
                            </w:pPr>
                          </w:p>
                          <w:p w14:paraId="48DC9B5B" w14:textId="2E94129A" w:rsidR="000D22E6" w:rsidRPr="00D465EB" w:rsidRDefault="000D22E6" w:rsidP="006B3B2F">
                            <w:pPr>
                              <w:ind w:left="360"/>
                              <w:rPr>
                                <w:rFonts w:ascii="Arial" w:hAnsi="Arial" w:cs="Arial"/>
                                <w:sz w:val="96"/>
                                <w:szCs w:val="28"/>
                              </w:rPr>
                            </w:pPr>
                            <w:r w:rsidRPr="00D465EB">
                              <w:rPr>
                                <w:rFonts w:ascii="Arial" w:hAnsi="Arial" w:cs="Arial"/>
                                <w:sz w:val="96"/>
                                <w:szCs w:val="28"/>
                              </w:rPr>
                              <w:t xml:space="preserve">Linux OS </w:t>
                            </w:r>
                            <w:r>
                              <w:rPr>
                                <w:rFonts w:ascii="Arial" w:hAnsi="Arial" w:cs="Arial"/>
                                <w:sz w:val="96"/>
                                <w:szCs w:val="28"/>
                              </w:rPr>
                              <w:t>&amp;</w:t>
                            </w:r>
                            <w:r w:rsidRPr="00D465EB">
                              <w:rPr>
                                <w:rFonts w:ascii="Arial" w:hAnsi="Arial" w:cs="Arial"/>
                                <w:sz w:val="96"/>
                                <w:szCs w:val="28"/>
                              </w:rPr>
                              <w:t xml:space="preserve"> Programming </w:t>
                            </w:r>
                          </w:p>
                          <w:p w14:paraId="48DC9B5C" w14:textId="77777777" w:rsidR="000D22E6" w:rsidRPr="00D465EB" w:rsidRDefault="000D22E6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40"/>
                                <w:szCs w:val="40"/>
                                <w:lang w:val="it-IT"/>
                              </w:rPr>
                            </w:pPr>
                          </w:p>
                          <w:p w14:paraId="48DC9B5D" w14:textId="77777777" w:rsidR="000D22E6" w:rsidRPr="00F40045" w:rsidRDefault="000D22E6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E" w14:textId="7E487346" w:rsidR="000D22E6" w:rsidRPr="00F40045" w:rsidRDefault="000D22E6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F" w14:textId="77777777" w:rsidR="000D22E6" w:rsidRPr="00F40045" w:rsidRDefault="000D22E6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0D22E6" w:rsidRPr="00417AA7" w:rsidRDefault="000D22E6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3.9pt;margin-top:0;width:332pt;height:223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" filled="f" stroked="f" strokeweight=".5pt">
                <v:textbox>
                  <w:txbxContent>
                    <w:p w14:paraId="259B7348" w14:textId="77777777" w:rsidR="000D22E6" w:rsidRPr="00D465EB" w:rsidRDefault="000D22E6" w:rsidP="0086073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56"/>
                          <w:u w:val="single"/>
                        </w:rPr>
                      </w:pPr>
                      <w:r w:rsidRPr="00D465EB">
                        <w:rPr>
                          <w:rFonts w:ascii="Arial" w:hAnsi="Arial" w:cs="Arial"/>
                          <w:b/>
                          <w:bCs/>
                          <w:sz w:val="56"/>
                          <w:u w:val="single"/>
                        </w:rPr>
                        <w:t xml:space="preserve">Learning Report </w:t>
                      </w:r>
                    </w:p>
                    <w:p w14:paraId="12DFA44E" w14:textId="77777777" w:rsidR="000D22E6" w:rsidRDefault="000D22E6" w:rsidP="00860730">
                      <w:pPr>
                        <w:jc w:val="center"/>
                        <w:rPr>
                          <w:rFonts w:ascii="Arial" w:hAnsi="Arial" w:cs="Arial"/>
                          <w:sz w:val="52"/>
                          <w:szCs w:val="20"/>
                        </w:rPr>
                      </w:pPr>
                    </w:p>
                    <w:p w14:paraId="48DC9B5B" w14:textId="2E94129A" w:rsidR="000D22E6" w:rsidRPr="00D465EB" w:rsidRDefault="000D22E6" w:rsidP="006B3B2F">
                      <w:pPr>
                        <w:ind w:left="360"/>
                        <w:rPr>
                          <w:rFonts w:ascii="Arial" w:hAnsi="Arial" w:cs="Arial"/>
                          <w:sz w:val="96"/>
                          <w:szCs w:val="28"/>
                        </w:rPr>
                      </w:pPr>
                      <w:r w:rsidRPr="00D465EB">
                        <w:rPr>
                          <w:rFonts w:ascii="Arial" w:hAnsi="Arial" w:cs="Arial"/>
                          <w:sz w:val="96"/>
                          <w:szCs w:val="28"/>
                        </w:rPr>
                        <w:t xml:space="preserve">Linux OS </w:t>
                      </w:r>
                      <w:r>
                        <w:rPr>
                          <w:rFonts w:ascii="Arial" w:hAnsi="Arial" w:cs="Arial"/>
                          <w:sz w:val="96"/>
                          <w:szCs w:val="28"/>
                        </w:rPr>
                        <w:t>&amp;</w:t>
                      </w:r>
                      <w:r w:rsidRPr="00D465EB">
                        <w:rPr>
                          <w:rFonts w:ascii="Arial" w:hAnsi="Arial" w:cs="Arial"/>
                          <w:sz w:val="96"/>
                          <w:szCs w:val="28"/>
                        </w:rPr>
                        <w:t xml:space="preserve"> Programming </w:t>
                      </w:r>
                    </w:p>
                    <w:p w14:paraId="48DC9B5C" w14:textId="77777777" w:rsidR="000D22E6" w:rsidRPr="00D465EB" w:rsidRDefault="000D22E6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40"/>
                          <w:szCs w:val="40"/>
                          <w:lang w:val="it-IT"/>
                        </w:rPr>
                      </w:pPr>
                    </w:p>
                    <w:p w14:paraId="48DC9B5D" w14:textId="77777777" w:rsidR="000D22E6" w:rsidRPr="00F40045" w:rsidRDefault="000D22E6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E" w14:textId="7E487346" w:rsidR="000D22E6" w:rsidRPr="00F40045" w:rsidRDefault="000D22E6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F" w14:textId="77777777" w:rsidR="000D22E6" w:rsidRPr="00F40045" w:rsidRDefault="000D22E6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0D22E6" w:rsidRPr="00417AA7" w:rsidRDefault="000D22E6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0730" w:rsidRPr="00D33911">
        <w:rPr>
          <w:rFonts w:ascii="Arial" w:hAnsi="Arial" w:cs="Arial"/>
          <w:noProof/>
          <w:lang w:val="en-IN" w:eastAsia="en-IN" w:bidi="kn-IN"/>
        </w:rPr>
        <w:drawing>
          <wp:anchor distT="0" distB="0" distL="114300" distR="114300" simplePos="0" relativeHeight="251656192" behindDoc="0" locked="0" layoutInCell="1" allowOverlap="1" wp14:anchorId="48DC9B2A" wp14:editId="6E29B7A0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0730" w:rsidRPr="005E3A9E">
        <w:rPr>
          <w:rFonts w:ascii="Arial" w:hAnsi="Arial" w:cs="Arial"/>
          <w:noProof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group w14:anchorId="6733460A"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="00860730" w:rsidRPr="0056455C">
        <w:rPr>
          <w:rFonts w:ascii="Arial" w:hAnsi="Arial" w:cs="Arial"/>
          <w:noProof/>
          <w:color w:val="000000" w:themeColor="text1"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group w14:anchorId="47FCFEAB"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48DC9A51" w14:textId="686F6A83" w:rsidR="00963DA6" w:rsidRDefault="006B3B2F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kn-IN"/>
        </w:rPr>
        <w:drawing>
          <wp:anchor distT="0" distB="0" distL="114300" distR="114300" simplePos="0" relativeHeight="251714559" behindDoc="1" locked="0" layoutInCell="1" allowOverlap="1" wp14:anchorId="48DC9B34" wp14:editId="3E77F584">
            <wp:simplePos x="0" y="0"/>
            <wp:positionH relativeFrom="margin">
              <wp:posOffset>1202690</wp:posOffset>
            </wp:positionH>
            <wp:positionV relativeFrom="paragraph">
              <wp:posOffset>2185035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76F9"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48DC9B32" wp14:editId="4B47FED2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6350"/>
                <wp:wrapTight wrapText="bothSides">
                  <wp:wrapPolygon edited="1">
                    <wp:start x="246" y="0"/>
                    <wp:lineTo x="246" y="21407"/>
                    <wp:lineTo x="15564" y="21407"/>
                    <wp:lineTo x="19711" y="-129"/>
                    <wp:lineTo x="246" y="0"/>
                  </wp:wrapPolygon>
                </wp:wrapTight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61" w14:textId="77777777" w:rsidR="000D22E6" w:rsidRDefault="000D22E6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</w:p>
                          <w:p w14:paraId="48DC9B62" w14:textId="77777777" w:rsidR="000D22E6" w:rsidRDefault="000D22E6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Members :</w:t>
                            </w:r>
                            <w:proofErr w:type="gramEnd"/>
                          </w:p>
                          <w:p w14:paraId="48DC9B63" w14:textId="77777777" w:rsidR="000D22E6" w:rsidRDefault="000D22E6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No: </w:t>
                            </w:r>
                          </w:p>
                          <w:p w14:paraId="48DC9B64" w14:textId="77777777" w:rsidR="000D22E6" w:rsidRPr="00DB5DE8" w:rsidRDefault="000D22E6" w:rsidP="00DB5DE8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Model Based System Engineering </w:t>
                            </w:r>
                          </w:p>
                          <w:p w14:paraId="48DC9B65" w14:textId="77777777" w:rsidR="000D22E6" w:rsidRPr="000F4649" w:rsidRDefault="000D22E6" w:rsidP="00963DA6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6" w14:textId="77777777" w:rsidR="000D22E6" w:rsidRPr="000F4649" w:rsidRDefault="000D22E6" w:rsidP="00417AA7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7" w14:textId="77777777" w:rsidR="000D22E6" w:rsidRDefault="000D22E6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8" w14:textId="77777777" w:rsidR="000D22E6" w:rsidRDefault="000D22E6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9" w14:textId="77777777" w:rsidR="000D22E6" w:rsidRDefault="000D22E6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A" w14:textId="77777777" w:rsidR="000D22E6" w:rsidRDefault="000D22E6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B" w14:textId="77777777" w:rsidR="000D22E6" w:rsidRDefault="000D22E6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C9B32" id="Text Box 107" o:spid="_x0000_s1027" style="position:absolute;margin-left:-44.25pt;margin-top:537.15pt;width:384.75pt;height:67pt;z-index:-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14:paraId="48DC9B61" w14:textId="77777777" w:rsidR="000D22E6" w:rsidRDefault="000D22E6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</w:p>
                    <w:p w14:paraId="48DC9B62" w14:textId="77777777" w:rsidR="000D22E6" w:rsidRDefault="000D22E6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</w:t>
                      </w:r>
                      <w:proofErr w:type="gramStart"/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Members :</w:t>
                      </w:r>
                      <w:proofErr w:type="gramEnd"/>
                    </w:p>
                    <w:p w14:paraId="48DC9B63" w14:textId="77777777" w:rsidR="000D22E6" w:rsidRDefault="000D22E6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No: </w:t>
                      </w:r>
                    </w:p>
                    <w:p w14:paraId="48DC9B64" w14:textId="77777777" w:rsidR="000D22E6" w:rsidRPr="00DB5DE8" w:rsidRDefault="000D22E6" w:rsidP="00DB5DE8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Model Based System Engineering </w:t>
                      </w:r>
                    </w:p>
                    <w:p w14:paraId="48DC9B65" w14:textId="77777777" w:rsidR="000D22E6" w:rsidRPr="000F4649" w:rsidRDefault="000D22E6" w:rsidP="00963DA6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6" w14:textId="77777777" w:rsidR="000D22E6" w:rsidRPr="000F4649" w:rsidRDefault="000D22E6" w:rsidP="00417AA7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7" w14:textId="77777777" w:rsidR="000D22E6" w:rsidRDefault="000D22E6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8" w14:textId="77777777" w:rsidR="000D22E6" w:rsidRDefault="000D22E6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9" w14:textId="77777777" w:rsidR="000D22E6" w:rsidRDefault="000D22E6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A" w14:textId="77777777" w:rsidR="000D22E6" w:rsidRDefault="000D22E6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B" w14:textId="77777777" w:rsidR="000D22E6" w:rsidRDefault="000D22E6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56"/>
        <w:gridCol w:w="1068"/>
        <w:gridCol w:w="1780"/>
        <w:gridCol w:w="1619"/>
        <w:gridCol w:w="1904"/>
        <w:gridCol w:w="2685"/>
      </w:tblGrid>
      <w:tr w:rsidR="00503D7B" w:rsidRPr="00553962" w14:paraId="48DC9A58" w14:textId="77777777" w:rsidTr="7B9A1904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48DC9A52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14:paraId="48DC9A5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48DC9A54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48DC9A55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48DC9A56" w14:textId="7C95EA70" w:rsidR="002979C3" w:rsidRPr="00553962" w:rsidRDefault="00434616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To be </w:t>
            </w:r>
            <w:r w:rsidR="00AD504B"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8DC9A57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48DC9A5F" w14:textId="77777777" w:rsidTr="7B9A1904">
        <w:trPr>
          <w:cantSplit/>
          <w:trHeight w:val="273"/>
        </w:trPr>
        <w:tc>
          <w:tcPr>
            <w:tcW w:w="609" w:type="pct"/>
            <w:vAlign w:val="center"/>
          </w:tcPr>
          <w:p w14:paraId="48DC9A59" w14:textId="6D38CC2F" w:rsidR="002979C3" w:rsidRPr="00404B4F" w:rsidRDefault="00434616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518" w:type="pct"/>
            <w:vAlign w:val="center"/>
          </w:tcPr>
          <w:p w14:paraId="48DC9A5A" w14:textId="6DF808F2" w:rsidR="002979C3" w:rsidRPr="00B96BE2" w:rsidRDefault="00434616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7B9A1904" w:rsidRPr="7B9A1904">
              <w:rPr>
                <w:rFonts w:cs="Arial"/>
              </w:rPr>
              <w:t>-0</w:t>
            </w:r>
            <w:r>
              <w:rPr>
                <w:rFonts w:cs="Arial"/>
              </w:rPr>
              <w:t>3</w:t>
            </w:r>
            <w:r w:rsidR="7B9A1904" w:rsidRPr="7B9A1904">
              <w:rPr>
                <w:rFonts w:cs="Arial"/>
              </w:rPr>
              <w:t>-21</w:t>
            </w:r>
          </w:p>
        </w:tc>
        <w:tc>
          <w:tcPr>
            <w:tcW w:w="863" w:type="pct"/>
            <w:vAlign w:val="center"/>
          </w:tcPr>
          <w:p w14:paraId="48DC9A5B" w14:textId="67F18711" w:rsidR="001B4CE7" w:rsidRPr="007B3ACD" w:rsidRDefault="003F4FE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Kamran Akhtar</w:t>
            </w:r>
          </w:p>
        </w:tc>
        <w:tc>
          <w:tcPr>
            <w:tcW w:w="785" w:type="pct"/>
            <w:vAlign w:val="center"/>
          </w:tcPr>
          <w:p w14:paraId="4872067F" w14:textId="77777777" w:rsidR="00434616" w:rsidRDefault="003F4FE8" w:rsidP="00EF6922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  <w:proofErr w:type="spellStart"/>
            <w:r w:rsidRPr="7B9A1904">
              <w:rPr>
                <w:rFonts w:cs="Arial"/>
              </w:rPr>
              <w:t>R</w:t>
            </w:r>
            <w:r>
              <w:rPr>
                <w:rFonts w:cs="Arial"/>
              </w:rPr>
              <w:t>eeshav</w:t>
            </w:r>
            <w:proofErr w:type="spellEnd"/>
            <w:r>
              <w:rPr>
                <w:rFonts w:cs="Arial"/>
              </w:rPr>
              <w:t xml:space="preserve"> Rout</w:t>
            </w:r>
          </w:p>
          <w:p w14:paraId="48DC9A5C" w14:textId="23CA99D4" w:rsidR="003F4FE8" w:rsidRPr="00997756" w:rsidRDefault="00EF6922" w:rsidP="00EF6922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  <w:color w:val="000000"/>
                <w:szCs w:val="20"/>
                <w:shd w:val="clear" w:color="auto" w:fill="FFFFFF"/>
              </w:rPr>
              <w:t>Nikitha</w:t>
            </w:r>
            <w:proofErr w:type="spellEnd"/>
            <w:r>
              <w:rPr>
                <w:rFonts w:cs="Arial"/>
                <w:color w:val="000000"/>
                <w:szCs w:val="20"/>
                <w:shd w:val="clear" w:color="auto" w:fill="FFFFFF"/>
              </w:rPr>
              <w:t xml:space="preserve"> Reddy </w:t>
            </w:r>
            <w:proofErr w:type="spellStart"/>
            <w:r>
              <w:rPr>
                <w:rFonts w:cs="Arial"/>
                <w:color w:val="000000"/>
                <w:szCs w:val="20"/>
                <w:shd w:val="clear" w:color="auto" w:fill="FFFFFF"/>
              </w:rPr>
              <w:t>amaram</w:t>
            </w:r>
            <w:proofErr w:type="spellEnd"/>
          </w:p>
        </w:tc>
        <w:tc>
          <w:tcPr>
            <w:tcW w:w="923" w:type="pct"/>
            <w:vAlign w:val="center"/>
          </w:tcPr>
          <w:p w14:paraId="48DC9A5D" w14:textId="77777777"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5E" w14:textId="77777777"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6" w14:textId="77777777" w:rsidTr="7B9A1904">
        <w:trPr>
          <w:cantSplit/>
          <w:trHeight w:val="273"/>
        </w:trPr>
        <w:tc>
          <w:tcPr>
            <w:tcW w:w="609" w:type="pct"/>
            <w:vAlign w:val="center"/>
          </w:tcPr>
          <w:p w14:paraId="48DC9A60" w14:textId="5EF62A88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1" w14:textId="3FD4BA26" w:rsidR="00EF2B08" w:rsidRPr="00B96BE2" w:rsidRDefault="00EF2B08" w:rsidP="007220EE">
            <w:pPr>
              <w:pStyle w:val="TableText"/>
              <w:spacing w:after="0"/>
              <w:ind w:firstLine="0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2" w14:textId="1D4078AD" w:rsidR="00EF2B08" w:rsidRPr="007B3ACD" w:rsidRDefault="00EF2B08" w:rsidP="007220EE">
            <w:pPr>
              <w:pStyle w:val="TableText"/>
              <w:spacing w:after="0"/>
              <w:ind w:firstLine="0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3" w14:textId="1C4FD800" w:rsidR="00EF2B08" w:rsidRPr="00997756" w:rsidRDefault="00EF2B08" w:rsidP="007220EE">
            <w:pPr>
              <w:pStyle w:val="TableText"/>
              <w:spacing w:after="0"/>
              <w:ind w:firstLine="0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4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5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D" w14:textId="77777777" w:rsidTr="7B9A1904">
        <w:trPr>
          <w:cantSplit/>
          <w:trHeight w:val="273"/>
        </w:trPr>
        <w:tc>
          <w:tcPr>
            <w:tcW w:w="609" w:type="pct"/>
            <w:vAlign w:val="center"/>
          </w:tcPr>
          <w:p w14:paraId="48DC9A67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8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9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A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B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C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4" w14:textId="77777777" w:rsidTr="7B9A1904">
        <w:trPr>
          <w:cantSplit/>
          <w:trHeight w:val="273"/>
        </w:trPr>
        <w:tc>
          <w:tcPr>
            <w:tcW w:w="609" w:type="pct"/>
            <w:vAlign w:val="center"/>
          </w:tcPr>
          <w:p w14:paraId="48DC9A6E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F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0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1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2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3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B" w14:textId="77777777" w:rsidTr="7B9A1904">
        <w:trPr>
          <w:cantSplit/>
          <w:trHeight w:val="273"/>
        </w:trPr>
        <w:tc>
          <w:tcPr>
            <w:tcW w:w="609" w:type="pct"/>
            <w:vAlign w:val="center"/>
          </w:tcPr>
          <w:p w14:paraId="48DC9A75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76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7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8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9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A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8DC9A7C" w14:textId="77777777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48DC9A7D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48DC9A7E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0" w:name="_Toc229759047"/>
      <w:bookmarkStart w:id="1" w:name="_Toc229764175"/>
    </w:p>
    <w:p w14:paraId="48DC9A7F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0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1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2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3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4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5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6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8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2" w:name="_Toc311197302"/>
      <w:bookmarkStart w:id="3" w:name="_Toc513545819"/>
    </w:p>
    <w:sdt>
      <w:sdtPr>
        <w:rPr>
          <w:rFonts w:ascii="Calibri" w:hAnsi="Calibri"/>
          <w:sz w:val="28"/>
          <w:szCs w:val="28"/>
          <w:u w:val="single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  <w:sz w:val="22"/>
          <w:szCs w:val="22"/>
          <w:u w:val="none"/>
        </w:rPr>
      </w:sdtEndPr>
      <w:sdtContent>
        <w:p w14:paraId="49590ED5" w14:textId="77777777" w:rsidR="00DE1DA1" w:rsidRPr="00CC602B" w:rsidRDefault="00DB5DE8" w:rsidP="00CC602B">
          <w:pPr>
            <w:pStyle w:val="TOCHeading"/>
            <w:jc w:val="center"/>
            <w:rPr>
              <w:sz w:val="28"/>
              <w:szCs w:val="28"/>
              <w:u w:val="single"/>
            </w:rPr>
          </w:pPr>
          <w:r w:rsidRPr="00CC602B">
            <w:rPr>
              <w:sz w:val="28"/>
              <w:szCs w:val="28"/>
              <w:u w:val="single"/>
            </w:rPr>
            <w:t>Content</w:t>
          </w:r>
        </w:p>
        <w:p w14:paraId="68E418FC" w14:textId="77777777" w:rsidR="00DE1DA1" w:rsidRDefault="00DE1DA1" w:rsidP="00DE1DA1"/>
        <w:p w14:paraId="61B1D7F9" w14:textId="51F68942" w:rsidR="00DE1DA1" w:rsidRDefault="00DE1DA1" w:rsidP="00DE1DA1">
          <w:pPr>
            <w:pStyle w:val="ListParagraph"/>
            <w:numPr>
              <w:ilvl w:val="0"/>
              <w:numId w:val="12"/>
            </w:numPr>
          </w:pPr>
          <w:r w:rsidRPr="00DE1DA1">
            <w:rPr>
              <w:b/>
            </w:rPr>
            <w:t>Activity1</w:t>
          </w:r>
          <w:r w:rsidR="00246D8F">
            <w:rPr>
              <w:b/>
            </w:rPr>
            <w:t>:</w:t>
          </w:r>
          <w:r w:rsidR="00CB2C6D">
            <w:rPr>
              <w:b/>
            </w:rPr>
            <w:t xml:space="preserve"> </w:t>
          </w:r>
          <w:r w:rsidR="00246D8F">
            <w:rPr>
              <w:b/>
            </w:rPr>
            <w:t>-</w:t>
          </w:r>
          <w:r>
            <w:t xml:space="preserve"> Design and Implementation Of Static And Dynamic Libraries…………………………</w:t>
          </w:r>
          <w:proofErr w:type="gramStart"/>
          <w:r>
            <w:t>….…..</w:t>
          </w:r>
          <w:proofErr w:type="gramEnd"/>
          <w:r>
            <w:t>2</w:t>
          </w:r>
        </w:p>
        <w:p w14:paraId="518A324A" w14:textId="1EEA533C" w:rsidR="00AA7D8C" w:rsidRPr="00B94CCE" w:rsidRDefault="00AA7D8C" w:rsidP="007220EE">
          <w:pPr>
            <w:ind w:firstLine="0"/>
          </w:pPr>
        </w:p>
        <w:p w14:paraId="630FD0A5" w14:textId="11EE7F1E" w:rsidR="00AA7D8C" w:rsidRDefault="00AA7D8C" w:rsidP="002B5409">
          <w:pPr>
            <w:ind w:firstLine="0"/>
          </w:pPr>
        </w:p>
        <w:p w14:paraId="2B473857" w14:textId="77777777" w:rsidR="00AA7D8C" w:rsidRDefault="00AA7D8C" w:rsidP="00AA7D8C"/>
        <w:p w14:paraId="2264E583" w14:textId="5B55B4D3" w:rsidR="00AA7D8C" w:rsidRDefault="00AA7D8C" w:rsidP="00AA7D8C"/>
        <w:p w14:paraId="48DC9A97" w14:textId="7EB76463" w:rsidR="00DB5DE8" w:rsidRPr="00DE1DA1" w:rsidRDefault="00537312" w:rsidP="00DE1DA1">
          <w:pPr>
            <w:rPr>
              <w:noProof/>
            </w:rPr>
          </w:pPr>
        </w:p>
      </w:sdtContent>
    </w:sdt>
    <w:p w14:paraId="48DC9A98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9" w14:textId="77777777" w:rsidR="00053C2C" w:rsidRDefault="00053C2C" w:rsidP="00053C2C"/>
    <w:p w14:paraId="48DC9A9A" w14:textId="77777777" w:rsidR="00053C2C" w:rsidRDefault="00053C2C" w:rsidP="00053C2C"/>
    <w:p w14:paraId="48DC9A9B" w14:textId="77777777" w:rsidR="00053C2C" w:rsidRDefault="00053C2C" w:rsidP="00053C2C"/>
    <w:p w14:paraId="6DAEF89E" w14:textId="18037253" w:rsidR="002B5409" w:rsidRDefault="002B5409">
      <w:pPr>
        <w:ind w:firstLine="0"/>
        <w:rPr>
          <w:rFonts w:ascii="Cambria" w:hAnsi="Cambria"/>
          <w:b/>
          <w:bCs/>
          <w:sz w:val="24"/>
          <w:szCs w:val="24"/>
        </w:rPr>
      </w:pPr>
      <w:bookmarkStart w:id="4" w:name="_Toc44060967"/>
      <w:r>
        <w:br w:type="page"/>
      </w:r>
    </w:p>
    <w:p w14:paraId="5745945F" w14:textId="77777777" w:rsidR="00CA549A" w:rsidRDefault="00CA549A" w:rsidP="00CA549A">
      <w:pPr>
        <w:pStyle w:val="Heading1"/>
      </w:pPr>
    </w:p>
    <w:p w14:paraId="4C4E9CAA" w14:textId="2B40F60F" w:rsidR="00D465EB" w:rsidRPr="002B5409" w:rsidRDefault="00D26FA2" w:rsidP="002B5409">
      <w:pPr>
        <w:pStyle w:val="Heading1"/>
      </w:pPr>
      <w:r>
        <w:t xml:space="preserve">Activity </w:t>
      </w:r>
      <w:r w:rsidR="00CA549A">
        <w:t>1</w:t>
      </w:r>
      <w:r w:rsidR="009E199F">
        <w:t xml:space="preserve"> –</w:t>
      </w:r>
      <w:r w:rsidR="00CA549A">
        <w:t xml:space="preserve"> </w:t>
      </w:r>
      <w:bookmarkEnd w:id="4"/>
      <w:r w:rsidR="00246D8F">
        <w:t xml:space="preserve">Design and Implementation </w:t>
      </w:r>
      <w:r w:rsidR="006F6377">
        <w:t>o</w:t>
      </w:r>
      <w:r w:rsidR="00246D8F">
        <w:t>f</w:t>
      </w:r>
      <w:r w:rsidR="00CC602B">
        <w:t xml:space="preserve"> </w:t>
      </w:r>
      <w:proofErr w:type="spellStart"/>
      <w:r w:rsidR="00CC602B">
        <w:t>Makefile</w:t>
      </w:r>
      <w:proofErr w:type="spellEnd"/>
      <w:r w:rsidR="00CC602B">
        <w:t>,</w:t>
      </w:r>
      <w:r w:rsidR="00246D8F">
        <w:t xml:space="preserve"> Static </w:t>
      </w:r>
      <w:proofErr w:type="gramStart"/>
      <w:r w:rsidR="00246D8F">
        <w:t>And</w:t>
      </w:r>
      <w:proofErr w:type="gramEnd"/>
      <w:r w:rsidR="00246D8F">
        <w:t xml:space="preserve"> Dynamic Libraries</w:t>
      </w:r>
      <w:bookmarkEnd w:id="0"/>
      <w:bookmarkEnd w:id="1"/>
      <w:bookmarkEnd w:id="2"/>
      <w:bookmarkEnd w:id="3"/>
      <w:r w:rsidR="00246D8F" w:rsidRPr="00EE640F">
        <w:rPr>
          <w:rStyle w:val="Hyperlink"/>
          <w:rFonts w:ascii="Arial" w:hAnsi="Arial" w:cs="Arial"/>
          <w:b w:val="0"/>
          <w:color w:val="auto"/>
          <w:sz w:val="20"/>
          <w:szCs w:val="20"/>
          <w:u w:val="none"/>
          <w:lang w:bidi="ar-SA"/>
        </w:rPr>
        <w:t xml:space="preserve">          </w:t>
      </w:r>
    </w:p>
    <w:p w14:paraId="3B191FB8" w14:textId="77777777" w:rsidR="002B5409" w:rsidRDefault="002B5409" w:rsidP="002B5409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Description:</w:t>
      </w:r>
    </w:p>
    <w:p w14:paraId="56A16107" w14:textId="77777777" w:rsidR="00CC602B" w:rsidRDefault="00CC602B" w:rsidP="00CC602B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this activity concepts which got covered are: -</w:t>
      </w:r>
    </w:p>
    <w:p w14:paraId="16C31D57" w14:textId="5839F573" w:rsidR="00CC602B" w:rsidRDefault="002B5409" w:rsidP="00CC602B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implementation of C program in Linux OS and the linking of those programs with the libraries.</w:t>
      </w:r>
    </w:p>
    <w:p w14:paraId="428A1FE8" w14:textId="77777777" w:rsidR="00CC602B" w:rsidRDefault="00CC602B" w:rsidP="00CC602B">
      <w:pPr>
        <w:ind w:firstLine="0"/>
        <w:rPr>
          <w:rFonts w:ascii="Times New Roman" w:hAnsi="Times New Roman"/>
          <w:sz w:val="24"/>
          <w:szCs w:val="24"/>
        </w:rPr>
      </w:pPr>
    </w:p>
    <w:p w14:paraId="4DE2AA5D" w14:textId="564961CE" w:rsidR="002B5409" w:rsidRDefault="002B5409" w:rsidP="00CC602B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It includes the following execution process: </w:t>
      </w:r>
    </w:p>
    <w:p w14:paraId="0BAE876F" w14:textId="77777777" w:rsidR="002B5409" w:rsidRDefault="002B5409" w:rsidP="002B5409">
      <w:pPr>
        <w:ind w:firstLine="0"/>
        <w:rPr>
          <w:rFonts w:ascii="Times New Roman" w:hAnsi="Times New Roman"/>
          <w:sz w:val="24"/>
          <w:szCs w:val="24"/>
        </w:rPr>
      </w:pPr>
    </w:p>
    <w:p w14:paraId="418E520A" w14:textId="6B832CE5" w:rsidR="002B5409" w:rsidRDefault="00CC602B" w:rsidP="002B5409">
      <w:pPr>
        <w:pStyle w:val="ListParagraph"/>
        <w:numPr>
          <w:ilvl w:val="0"/>
          <w:numId w:val="15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Step0</w:t>
      </w:r>
      <w:r w:rsidR="002B5409">
        <w:rPr>
          <w:rFonts w:ascii="Times New Roman" w:hAnsi="Times New Roman"/>
          <w:b/>
          <w:bCs/>
          <w:sz w:val="24"/>
          <w:szCs w:val="24"/>
        </w:rPr>
        <w:t xml:space="preserve"> – Preparation</w:t>
      </w:r>
    </w:p>
    <w:p w14:paraId="0BEE23A0" w14:textId="77777777" w:rsidR="002B5409" w:rsidRDefault="002B5409" w:rsidP="002B5409">
      <w:pPr>
        <w:pStyle w:val="ListParagraph"/>
        <w:ind w:firstLine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Make the various source file and header files as mentioned in the question. </w:t>
      </w:r>
    </w:p>
    <w:p w14:paraId="49D96A5F" w14:textId="37549E69" w:rsidR="002B5409" w:rsidRDefault="00CC602B" w:rsidP="002B5409">
      <w:pPr>
        <w:pStyle w:val="ListParagraph"/>
        <w:numPr>
          <w:ilvl w:val="0"/>
          <w:numId w:val="15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Step1a</w:t>
      </w:r>
      <w:r w:rsidR="002B5409">
        <w:rPr>
          <w:rFonts w:ascii="Times New Roman" w:hAnsi="Times New Roman"/>
          <w:b/>
          <w:bCs/>
          <w:sz w:val="24"/>
          <w:szCs w:val="24"/>
        </w:rPr>
        <w:t xml:space="preserve"> - Simple Make file</w:t>
      </w:r>
    </w:p>
    <w:p w14:paraId="34D28FA9" w14:textId="77777777" w:rsidR="002B5409" w:rsidRDefault="002B5409" w:rsidP="002B5409">
      <w:pPr>
        <w:pStyle w:val="ListParagraph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Make a simple </w:t>
      </w:r>
      <w:proofErr w:type="spellStart"/>
      <w:r>
        <w:rPr>
          <w:rFonts w:ascii="Times New Roman" w:hAnsi="Times New Roman"/>
          <w:bCs/>
          <w:sz w:val="24"/>
          <w:szCs w:val="24"/>
        </w:rPr>
        <w:t>Makefile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assuming all the source and header files are in the same folder.</w:t>
      </w:r>
    </w:p>
    <w:p w14:paraId="0CDE155F" w14:textId="1C1B588F" w:rsidR="002B5409" w:rsidRDefault="00CC602B" w:rsidP="002B5409">
      <w:pPr>
        <w:pStyle w:val="ListParagraph"/>
        <w:numPr>
          <w:ilvl w:val="0"/>
          <w:numId w:val="15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Step1b</w:t>
      </w:r>
      <w:r w:rsidR="002B5409">
        <w:rPr>
          <w:rFonts w:ascii="Times New Roman" w:hAnsi="Times New Roman"/>
          <w:b/>
          <w:bCs/>
          <w:sz w:val="24"/>
          <w:szCs w:val="24"/>
        </w:rPr>
        <w:t xml:space="preserve">- Simple Make file with Inc and </w:t>
      </w:r>
      <w:proofErr w:type="spellStart"/>
      <w:r w:rsidR="002B5409">
        <w:rPr>
          <w:rFonts w:ascii="Times New Roman" w:hAnsi="Times New Roman"/>
          <w:b/>
          <w:bCs/>
          <w:sz w:val="24"/>
          <w:szCs w:val="24"/>
        </w:rPr>
        <w:t>Src</w:t>
      </w:r>
      <w:proofErr w:type="spellEnd"/>
      <w:r w:rsidR="002B5409">
        <w:rPr>
          <w:rFonts w:ascii="Times New Roman" w:hAnsi="Times New Roman"/>
          <w:b/>
          <w:bCs/>
          <w:sz w:val="24"/>
          <w:szCs w:val="24"/>
        </w:rPr>
        <w:t xml:space="preserve"> Folders</w:t>
      </w:r>
    </w:p>
    <w:p w14:paraId="3EE6A239" w14:textId="77777777" w:rsidR="002B5409" w:rsidRDefault="002B5409" w:rsidP="002B5409">
      <w:pPr>
        <w:pStyle w:val="ListParagraph"/>
        <w:ind w:firstLine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Make a </w:t>
      </w:r>
      <w:proofErr w:type="spellStart"/>
      <w:r>
        <w:rPr>
          <w:rFonts w:ascii="Times New Roman" w:hAnsi="Times New Roman"/>
          <w:bCs/>
          <w:sz w:val="24"/>
          <w:szCs w:val="24"/>
        </w:rPr>
        <w:t>Makefile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connecting all the source and header files assuming they are in separate folders – </w:t>
      </w:r>
      <w:proofErr w:type="spellStart"/>
      <w:r>
        <w:rPr>
          <w:rFonts w:ascii="Times New Roman" w:hAnsi="Times New Roman"/>
          <w:bCs/>
          <w:sz w:val="24"/>
          <w:szCs w:val="24"/>
        </w:rPr>
        <w:t>inc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and </w:t>
      </w:r>
      <w:proofErr w:type="spellStart"/>
      <w:r>
        <w:rPr>
          <w:rFonts w:ascii="Times New Roman" w:hAnsi="Times New Roman"/>
          <w:bCs/>
          <w:sz w:val="24"/>
          <w:szCs w:val="24"/>
        </w:rPr>
        <w:t>src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respectively.</w:t>
      </w:r>
    </w:p>
    <w:p w14:paraId="30EA2DD7" w14:textId="3AE3D479" w:rsidR="002B5409" w:rsidRDefault="00CC602B" w:rsidP="002B5409">
      <w:pPr>
        <w:pStyle w:val="ListParagraph"/>
        <w:numPr>
          <w:ilvl w:val="0"/>
          <w:numId w:val="15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Step 2</w:t>
      </w:r>
      <w:r w:rsidR="002B5409">
        <w:rPr>
          <w:rFonts w:ascii="Times New Roman" w:hAnsi="Times New Roman"/>
          <w:b/>
          <w:bCs/>
          <w:sz w:val="24"/>
          <w:szCs w:val="24"/>
        </w:rPr>
        <w:t xml:space="preserve">- Static Libraries  </w:t>
      </w:r>
    </w:p>
    <w:p w14:paraId="22ED4F5F" w14:textId="4F9A4970" w:rsidR="002B5409" w:rsidRDefault="002B5409" w:rsidP="002B5409">
      <w:pPr>
        <w:pStyle w:val="ListParagraph"/>
        <w:ind w:firstLine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Generate all the required libraries. Link the static libraries with the test code and test the statically linked executable</w:t>
      </w:r>
      <w:r w:rsidR="006377A9">
        <w:rPr>
          <w:rFonts w:ascii="Times New Roman" w:hAnsi="Times New Roman"/>
          <w:bCs/>
          <w:sz w:val="24"/>
          <w:szCs w:val="24"/>
        </w:rPr>
        <w:t>.</w:t>
      </w:r>
    </w:p>
    <w:p w14:paraId="050AC72F" w14:textId="5CE37BA7" w:rsidR="002B5409" w:rsidRDefault="00CC602B" w:rsidP="002B5409">
      <w:pPr>
        <w:pStyle w:val="ListParagraph"/>
        <w:numPr>
          <w:ilvl w:val="0"/>
          <w:numId w:val="15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Step 3</w:t>
      </w:r>
      <w:r w:rsidR="002B5409">
        <w:rPr>
          <w:rFonts w:ascii="Times New Roman" w:hAnsi="Times New Roman"/>
          <w:b/>
          <w:bCs/>
          <w:sz w:val="24"/>
          <w:szCs w:val="24"/>
        </w:rPr>
        <w:t>- Dynamic Libraries</w:t>
      </w:r>
    </w:p>
    <w:p w14:paraId="0987F71F" w14:textId="3286A3D3" w:rsidR="002B5409" w:rsidRDefault="002B5409" w:rsidP="002B5409">
      <w:pPr>
        <w:pStyle w:val="ListParagraph"/>
        <w:ind w:firstLine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Generate all the required libraries. Link the static libraries with the test code and test the dynamically linked executable.</w:t>
      </w:r>
    </w:p>
    <w:p w14:paraId="402017B5" w14:textId="77777777" w:rsidR="002B5409" w:rsidRDefault="002B5409" w:rsidP="002B5409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Learning Outcomes: </w:t>
      </w:r>
    </w:p>
    <w:p w14:paraId="2A3A647B" w14:textId="77777777" w:rsidR="002B5409" w:rsidRDefault="002B5409" w:rsidP="002B540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Learnt to club the files into two separate folders as source and header files and to link them with the libraries.</w:t>
      </w:r>
    </w:p>
    <w:p w14:paraId="1D2D817A" w14:textId="77777777" w:rsidR="002B5409" w:rsidRDefault="002B5409" w:rsidP="002B540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Learnt to create a </w:t>
      </w:r>
      <w:proofErr w:type="spellStart"/>
      <w:r>
        <w:rPr>
          <w:rFonts w:ascii="Times New Roman" w:hAnsi="Times New Roman"/>
          <w:sz w:val="24"/>
          <w:szCs w:val="24"/>
        </w:rPr>
        <w:t>Makefile</w:t>
      </w:r>
      <w:proofErr w:type="spellEnd"/>
      <w:r>
        <w:rPr>
          <w:rFonts w:ascii="Times New Roman" w:hAnsi="Times New Roman"/>
          <w:sz w:val="24"/>
          <w:szCs w:val="24"/>
        </w:rPr>
        <w:t xml:space="preserve"> using those source and header files by executing Linux commands.</w:t>
      </w:r>
    </w:p>
    <w:p w14:paraId="75CCE109" w14:textId="77777777" w:rsidR="002B5409" w:rsidRDefault="002B5409" w:rsidP="002B540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Generated the required libraries and linked the static libraries with test code.</w:t>
      </w:r>
    </w:p>
    <w:p w14:paraId="4FE20D8E" w14:textId="77777777" w:rsidR="002B5409" w:rsidRDefault="002B5409" w:rsidP="002B540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Learnt to test the statically linked and dynamically linked executable files.</w:t>
      </w:r>
    </w:p>
    <w:p w14:paraId="2E2EE105" w14:textId="77777777" w:rsidR="002B5409" w:rsidRDefault="002B5409" w:rsidP="002B5409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Challenges:</w:t>
      </w:r>
    </w:p>
    <w:p w14:paraId="577B4DE3" w14:textId="77777777" w:rsidR="002B5409" w:rsidRDefault="002B5409" w:rsidP="002B5409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Faced challenge while linking the Include header file with the whole executable code.</w:t>
      </w:r>
    </w:p>
    <w:p w14:paraId="3067EBD6" w14:textId="77777777" w:rsidR="002B5409" w:rsidRDefault="002B5409" w:rsidP="002B5409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Faced challenge with Linux commands on implementing the </w:t>
      </w:r>
      <w:proofErr w:type="spellStart"/>
      <w:r>
        <w:rPr>
          <w:rFonts w:ascii="Times New Roman" w:hAnsi="Times New Roman"/>
          <w:sz w:val="24"/>
          <w:szCs w:val="24"/>
        </w:rPr>
        <w:t>Makefile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1DCF3993" w14:textId="77777777" w:rsidR="002B5409" w:rsidRDefault="002B5409" w:rsidP="002B5409">
      <w:pPr>
        <w:ind w:left="720" w:firstLine="0"/>
        <w:rPr>
          <w:rFonts w:ascii="Times New Roman" w:hAnsi="Times New Roman"/>
          <w:sz w:val="24"/>
          <w:szCs w:val="24"/>
        </w:rPr>
      </w:pPr>
    </w:p>
    <w:p w14:paraId="0D6137AF" w14:textId="77777777" w:rsidR="002B5409" w:rsidRDefault="002B5409" w:rsidP="00CC602B">
      <w:pPr>
        <w:ind w:firstLine="0"/>
        <w:jc w:val="both"/>
        <w:rPr>
          <w:rFonts w:ascii="Times New Roman" w:hAnsi="Times New Roman"/>
          <w:sz w:val="24"/>
          <w:szCs w:val="24"/>
          <w:lang w:bidi="ar-SA"/>
        </w:rPr>
      </w:pPr>
    </w:p>
    <w:p w14:paraId="637C7586" w14:textId="0D69782A" w:rsidR="00CA549A" w:rsidRPr="007220EE" w:rsidRDefault="002B5409" w:rsidP="00F66668">
      <w:pPr>
        <w:ind w:firstLine="0"/>
        <w:jc w:val="both"/>
        <w:rPr>
          <w:rFonts w:ascii="Times New Roman" w:hAnsi="Times New Roman"/>
          <w:b/>
          <w:bCs/>
          <w:sz w:val="24"/>
          <w:szCs w:val="24"/>
          <w:lang w:bidi="ar-SA"/>
        </w:rPr>
      </w:pPr>
      <w:r>
        <w:rPr>
          <w:rFonts w:ascii="Times New Roman" w:hAnsi="Times New Roman"/>
          <w:b/>
          <w:bCs/>
          <w:sz w:val="24"/>
          <w:szCs w:val="24"/>
          <w:lang w:bidi="ar-SA"/>
        </w:rPr>
        <w:t xml:space="preserve">GitHub </w:t>
      </w:r>
      <w:proofErr w:type="gramStart"/>
      <w:r>
        <w:rPr>
          <w:rFonts w:ascii="Times New Roman" w:hAnsi="Times New Roman"/>
          <w:b/>
          <w:bCs/>
          <w:sz w:val="24"/>
          <w:szCs w:val="24"/>
          <w:lang w:bidi="ar-SA"/>
        </w:rPr>
        <w:t>Link :</w:t>
      </w:r>
      <w:proofErr w:type="gramEnd"/>
      <w:r w:rsidR="00FF6F88">
        <w:rPr>
          <w:rFonts w:ascii="Times New Roman" w:hAnsi="Times New Roman"/>
          <w:b/>
          <w:bCs/>
          <w:sz w:val="24"/>
          <w:szCs w:val="24"/>
          <w:lang w:bidi="ar-SA"/>
        </w:rPr>
        <w:t xml:space="preserve"> </w:t>
      </w:r>
      <w:r w:rsidR="00FF6F88" w:rsidRPr="00FF6F88">
        <w:rPr>
          <w:rFonts w:ascii="Times New Roman" w:hAnsi="Times New Roman"/>
          <w:b/>
          <w:bCs/>
          <w:sz w:val="24"/>
          <w:szCs w:val="24"/>
          <w:lang w:bidi="ar-SA"/>
        </w:rPr>
        <w:t>https://github.com/99003699/Assignment1</w:t>
      </w:r>
      <w:bookmarkStart w:id="5" w:name="_GoBack"/>
      <w:bookmarkEnd w:id="5"/>
    </w:p>
    <w:sectPr w:rsidR="00CA549A" w:rsidRPr="007220EE" w:rsidSect="00015EE5">
      <w:headerReference w:type="default" r:id="rId15"/>
      <w:footerReference w:type="default" r:id="rId16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990101" w14:textId="77777777" w:rsidR="00537312" w:rsidRDefault="00537312" w:rsidP="006A582B">
      <w:r>
        <w:separator/>
      </w:r>
    </w:p>
  </w:endnote>
  <w:endnote w:type="continuationSeparator" w:id="0">
    <w:p w14:paraId="18004458" w14:textId="77777777" w:rsidR="00537312" w:rsidRDefault="00537312" w:rsidP="006A582B">
      <w:r>
        <w:continuationSeparator/>
      </w:r>
    </w:p>
  </w:endnote>
  <w:endnote w:type="continuationNotice" w:id="1">
    <w:p w14:paraId="14D11D5C" w14:textId="77777777" w:rsidR="00537312" w:rsidRDefault="005373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C9B53" w14:textId="77777777" w:rsidR="000D22E6" w:rsidRDefault="000D22E6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0D22E6" w14:paraId="48DC9B57" w14:textId="77777777" w:rsidTr="00107955">
      <w:tc>
        <w:tcPr>
          <w:tcW w:w="3960" w:type="dxa"/>
        </w:tcPr>
        <w:p w14:paraId="48DC9B54" w14:textId="77777777" w:rsidR="000D22E6" w:rsidRPr="006E044D" w:rsidRDefault="000D22E6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0D22E6" w:rsidRPr="006E044D" w:rsidRDefault="000D22E6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0FE5CE85" w:rsidR="000D22E6" w:rsidRPr="006E044D" w:rsidRDefault="000D22E6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b/>
                      <w:bCs/>
                      <w:noProof/>
                      <w:sz w:val="20"/>
                      <w:szCs w:val="20"/>
                    </w:rPr>
                    <w:t>6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b/>
                      <w:bCs/>
                      <w:noProof/>
                      <w:sz w:val="20"/>
                      <w:szCs w:val="20"/>
                    </w:rPr>
                    <w:t>6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0D22E6" w:rsidRPr="00B9435E" w:rsidRDefault="000D22E6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29A35B" w14:textId="77777777" w:rsidR="00537312" w:rsidRDefault="00537312" w:rsidP="006A582B">
      <w:r>
        <w:separator/>
      </w:r>
    </w:p>
  </w:footnote>
  <w:footnote w:type="continuationSeparator" w:id="0">
    <w:p w14:paraId="50DFF706" w14:textId="77777777" w:rsidR="00537312" w:rsidRDefault="00537312" w:rsidP="006A582B">
      <w:r>
        <w:continuationSeparator/>
      </w:r>
    </w:p>
  </w:footnote>
  <w:footnote w:type="continuationNotice" w:id="1">
    <w:p w14:paraId="1CFC7244" w14:textId="77777777" w:rsidR="00537312" w:rsidRDefault="0053731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C9B4E" w14:textId="77777777" w:rsidR="000D22E6" w:rsidRPr="00DA17A9" w:rsidRDefault="000D22E6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0D22E6" w14:paraId="48DC9B51" w14:textId="77777777" w:rsidTr="00D8110D">
      <w:tc>
        <w:tcPr>
          <w:tcW w:w="6768" w:type="dxa"/>
        </w:tcPr>
        <w:p w14:paraId="48DC9B4F" w14:textId="77777777" w:rsidR="000D22E6" w:rsidRDefault="000D22E6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14:paraId="48DC9B50" w14:textId="77777777" w:rsidR="000D22E6" w:rsidRDefault="000D22E6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val="en-IN" w:eastAsia="en-IN" w:bidi="kn-IN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0D22E6" w:rsidRPr="00DA17A9" w:rsidRDefault="000D22E6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46002"/>
    <w:multiLevelType w:val="hybridMultilevel"/>
    <w:tmpl w:val="F5984B3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F76DC9"/>
    <w:multiLevelType w:val="hybridMultilevel"/>
    <w:tmpl w:val="31B08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73F95"/>
    <w:multiLevelType w:val="hybridMultilevel"/>
    <w:tmpl w:val="FEC0AD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BC0441"/>
    <w:multiLevelType w:val="hybridMultilevel"/>
    <w:tmpl w:val="DB20153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9B5AE7"/>
    <w:multiLevelType w:val="hybridMultilevel"/>
    <w:tmpl w:val="21FA00A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857B5C"/>
    <w:multiLevelType w:val="hybridMultilevel"/>
    <w:tmpl w:val="EA7E88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246348"/>
    <w:multiLevelType w:val="hybridMultilevel"/>
    <w:tmpl w:val="3B5248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12"/>
  </w:num>
  <w:num w:numId="4">
    <w:abstractNumId w:val="15"/>
  </w:num>
  <w:num w:numId="5">
    <w:abstractNumId w:val="5"/>
  </w:num>
  <w:num w:numId="6">
    <w:abstractNumId w:val="10"/>
  </w:num>
  <w:num w:numId="7">
    <w:abstractNumId w:val="8"/>
  </w:num>
  <w:num w:numId="8">
    <w:abstractNumId w:val="3"/>
  </w:num>
  <w:num w:numId="9">
    <w:abstractNumId w:val="2"/>
  </w:num>
  <w:num w:numId="10">
    <w:abstractNumId w:val="14"/>
  </w:num>
  <w:num w:numId="11">
    <w:abstractNumId w:val="9"/>
  </w:num>
  <w:num w:numId="12">
    <w:abstractNumId w:val="6"/>
  </w:num>
  <w:num w:numId="13">
    <w:abstractNumId w:val="7"/>
  </w:num>
  <w:num w:numId="14">
    <w:abstractNumId w:val="4"/>
  </w:num>
  <w:num w:numId="15">
    <w:abstractNumId w:val="1"/>
  </w:num>
  <w:num w:numId="16">
    <w:abstractNumId w:val="13"/>
  </w:num>
  <w:num w:numId="17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22E6"/>
    <w:rsid w:val="000D48BA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53C3"/>
    <w:rsid w:val="001474E5"/>
    <w:rsid w:val="00151009"/>
    <w:rsid w:val="001528A7"/>
    <w:rsid w:val="00156194"/>
    <w:rsid w:val="00157D22"/>
    <w:rsid w:val="00160183"/>
    <w:rsid w:val="001650CD"/>
    <w:rsid w:val="0016510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6D8F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50CC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A6964"/>
    <w:rsid w:val="002B413A"/>
    <w:rsid w:val="002B4CAC"/>
    <w:rsid w:val="002B5409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2076"/>
    <w:rsid w:val="003C4A6B"/>
    <w:rsid w:val="003C596A"/>
    <w:rsid w:val="003C5E4C"/>
    <w:rsid w:val="003C6BB2"/>
    <w:rsid w:val="003D0B05"/>
    <w:rsid w:val="003D255C"/>
    <w:rsid w:val="003D43AA"/>
    <w:rsid w:val="003D4BA6"/>
    <w:rsid w:val="003D6A3F"/>
    <w:rsid w:val="003E1888"/>
    <w:rsid w:val="003E19FF"/>
    <w:rsid w:val="003E280F"/>
    <w:rsid w:val="003E457D"/>
    <w:rsid w:val="003E7176"/>
    <w:rsid w:val="003F1995"/>
    <w:rsid w:val="003F4FE8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34616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37312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4E9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3D5B"/>
    <w:rsid w:val="0063428B"/>
    <w:rsid w:val="00634552"/>
    <w:rsid w:val="00634880"/>
    <w:rsid w:val="00635128"/>
    <w:rsid w:val="006377A9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0508"/>
    <w:rsid w:val="006A582B"/>
    <w:rsid w:val="006A6299"/>
    <w:rsid w:val="006A6589"/>
    <w:rsid w:val="006B253A"/>
    <w:rsid w:val="006B3B2F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6F6377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0EE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4E66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0C6D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A7D8C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50E1"/>
    <w:rsid w:val="00B36CDF"/>
    <w:rsid w:val="00B410B7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4CCE"/>
    <w:rsid w:val="00B956EB"/>
    <w:rsid w:val="00B9692A"/>
    <w:rsid w:val="00B96BE2"/>
    <w:rsid w:val="00B96C79"/>
    <w:rsid w:val="00BA3603"/>
    <w:rsid w:val="00BA509A"/>
    <w:rsid w:val="00BA6D33"/>
    <w:rsid w:val="00BB0005"/>
    <w:rsid w:val="00BB20BF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49A"/>
    <w:rsid w:val="00CA587A"/>
    <w:rsid w:val="00CA5AB3"/>
    <w:rsid w:val="00CA694F"/>
    <w:rsid w:val="00CA765F"/>
    <w:rsid w:val="00CB1D5A"/>
    <w:rsid w:val="00CB2C6D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602B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2DC4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5EB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1DA1"/>
    <w:rsid w:val="00DE248F"/>
    <w:rsid w:val="00DE2A15"/>
    <w:rsid w:val="00DE3734"/>
    <w:rsid w:val="00DE49FC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5FE5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640F"/>
    <w:rsid w:val="00EE7E29"/>
    <w:rsid w:val="00EF1A26"/>
    <w:rsid w:val="00EF2B08"/>
    <w:rsid w:val="00EF6922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6668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  <w:rsid w:val="00FF6F88"/>
    <w:rsid w:val="7B9A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  <w15:docId w15:val="{7B685F7C-82A3-4FE0-A751-3ECB6C2B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  <w:style w:type="character" w:styleId="UnresolvedMention">
    <w:name w:val="Unresolved Mention"/>
    <w:basedOn w:val="DefaultParagraphFont"/>
    <w:uiPriority w:val="99"/>
    <w:semiHidden/>
    <w:unhideWhenUsed/>
    <w:rsid w:val="00CA54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497140F1-BFFF-41BE-A4FC-13D05FFA3B5B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698C4E8A-8294-4266-B263-0B47521CC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Template.dotx</Template>
  <TotalTime>1305</TotalTime>
  <Pages>4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Kamran Akhtar</cp:lastModifiedBy>
  <cp:revision>11</cp:revision>
  <cp:lastPrinted>2014-03-29T07:34:00Z</cp:lastPrinted>
  <dcterms:created xsi:type="dcterms:W3CDTF">2021-03-03T03:15:00Z</dcterms:created>
  <dcterms:modified xsi:type="dcterms:W3CDTF">2021-03-05T01:05:00Z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