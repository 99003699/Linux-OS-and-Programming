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632C5F1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9ACF240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0D22E6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0D22E6" w:rsidRPr="00D465EB" w:rsidRDefault="000D22E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0D22E6" w:rsidRPr="00417AA7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0D22E6" w:rsidRDefault="000D22E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0D22E6" w:rsidRPr="00D465EB" w:rsidRDefault="000D22E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0D22E6" w:rsidRPr="00417AA7" w:rsidRDefault="000D22E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86F6A83" w:rsidR="00963DA6" w:rsidRDefault="006B3B2F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0D22E6" w:rsidRPr="00DB5DE8" w:rsidRDefault="000D22E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0D22E6" w:rsidRPr="000F4649" w:rsidRDefault="000D22E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0D22E6" w:rsidRPr="000F4649" w:rsidRDefault="000D22E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0D22E6" w:rsidRPr="00DB5DE8" w:rsidRDefault="000D22E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0D22E6" w:rsidRPr="000F4649" w:rsidRDefault="000D22E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0D22E6" w:rsidRPr="000F4649" w:rsidRDefault="000D22E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67F18711" w:rsidR="001B4CE7" w:rsidRPr="007B3ACD" w:rsidRDefault="003F4FE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4872067F" w14:textId="77777777" w:rsidR="00434616" w:rsidRDefault="003F4FE8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5C" w14:textId="23CA99D4" w:rsidR="003F4FE8" w:rsidRPr="00997756" w:rsidRDefault="00EF6922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Nikitha</w:t>
            </w:r>
            <w:proofErr w:type="spellEnd"/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amaram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67535E81" w:rsidR="00EF2B08" w:rsidRPr="00404B4F" w:rsidRDefault="00D12DC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61075FE4" w:rsidR="00EF2B08" w:rsidRPr="00B96BE2" w:rsidRDefault="00D12DC4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3-03-21</w:t>
            </w:r>
          </w:p>
        </w:tc>
        <w:tc>
          <w:tcPr>
            <w:tcW w:w="863" w:type="pct"/>
            <w:vAlign w:val="center"/>
          </w:tcPr>
          <w:p w14:paraId="48DC9A62" w14:textId="07D36713" w:rsidR="00EF2B08" w:rsidRPr="007B3ACD" w:rsidRDefault="00D12DC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5BA4DC91" w14:textId="77777777" w:rsidR="00D12DC4" w:rsidRDefault="00D12DC4" w:rsidP="00D12DC4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3" w14:textId="492DE3CD" w:rsidR="00EF2B08" w:rsidRPr="00997756" w:rsidRDefault="003D6A3F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sdt>
      <w:sdtPr>
        <w:rPr>
          <w:rFonts w:ascii="Calibri" w:hAnsi="Calibri"/>
          <w:sz w:val="28"/>
          <w:szCs w:val="28"/>
          <w:u w:val="single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u w:val="none"/>
        </w:rPr>
      </w:sdtEndPr>
      <w:sdtContent>
        <w:p w14:paraId="49590ED5" w14:textId="77777777" w:rsidR="00DE1DA1" w:rsidRPr="00CC602B" w:rsidRDefault="00DB5DE8" w:rsidP="00CC602B">
          <w:pPr>
            <w:pStyle w:val="TOCHeading"/>
            <w:jc w:val="center"/>
            <w:rPr>
              <w:sz w:val="28"/>
              <w:szCs w:val="28"/>
              <w:u w:val="single"/>
            </w:rPr>
          </w:pPr>
          <w:r w:rsidRPr="00CC602B">
            <w:rPr>
              <w:sz w:val="28"/>
              <w:szCs w:val="28"/>
              <w:u w:val="single"/>
            </w:rPr>
            <w:t>Content</w:t>
          </w:r>
        </w:p>
        <w:p w14:paraId="68E418FC" w14:textId="77777777" w:rsidR="00DE1DA1" w:rsidRDefault="00DE1DA1" w:rsidP="00DE1DA1"/>
        <w:p w14:paraId="61B1D7F9" w14:textId="51F68942" w:rsidR="00DE1DA1" w:rsidRDefault="00DE1DA1" w:rsidP="00DE1DA1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Activity1</w:t>
          </w:r>
          <w:r w:rsidR="00246D8F">
            <w:rPr>
              <w:b/>
            </w:rPr>
            <w:t>:</w:t>
          </w:r>
          <w:r w:rsidR="00CB2C6D">
            <w:rPr>
              <w:b/>
            </w:rPr>
            <w:t xml:space="preserve"> </w:t>
          </w:r>
          <w:r w:rsidR="00246D8F">
            <w:rPr>
              <w:b/>
            </w:rPr>
            <w:t>-</w:t>
          </w:r>
          <w:bookmarkStart w:id="4" w:name="_GoBack"/>
          <w:bookmarkEnd w:id="4"/>
          <w:r>
            <w:t xml:space="preserve"> Design and Implementation Of Static And Dynamic Libraries…………………………</w:t>
          </w:r>
          <w:proofErr w:type="gramStart"/>
          <w:r>
            <w:t>….…..</w:t>
          </w:r>
          <w:proofErr w:type="gramEnd"/>
          <w:r>
            <w:t>2</w:t>
          </w:r>
        </w:p>
        <w:p w14:paraId="263FFD48" w14:textId="1E332079" w:rsidR="00DE1DA1" w:rsidRPr="00B94CCE" w:rsidRDefault="00DE1DA1" w:rsidP="00B94CCE">
          <w:pPr>
            <w:ind w:firstLine="0"/>
          </w:pPr>
        </w:p>
        <w:p w14:paraId="518A324A" w14:textId="4B92F376" w:rsidR="00AA7D8C" w:rsidRPr="00B94CCE" w:rsidRDefault="00AA7D8C" w:rsidP="00B94CCE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 w:rsidR="00B94CCE">
            <w:rPr>
              <w:b/>
            </w:rPr>
            <w:t>2</w:t>
          </w:r>
          <w:r>
            <w:rPr>
              <w:b/>
            </w:rPr>
            <w:t>:</w:t>
          </w:r>
          <w:r w:rsidR="00B94CCE">
            <w:rPr>
              <w:b/>
            </w:rPr>
            <w:t xml:space="preserve"> </w:t>
          </w:r>
          <w:r>
            <w:rPr>
              <w:b/>
            </w:rPr>
            <w:t>-</w:t>
          </w:r>
          <w:r>
            <w:t xml:space="preserve"> </w:t>
          </w:r>
          <w:r w:rsidR="00CC602B">
            <w:t>Process And Signal Thread………………………………………………</w:t>
          </w:r>
          <w:r w:rsidR="00B94CCE">
            <w:t>….</w:t>
          </w:r>
          <w:r>
            <w:t>…………………………</w:t>
          </w:r>
          <w:proofErr w:type="gramStart"/>
          <w:r>
            <w:t>….…..</w:t>
          </w:r>
          <w:proofErr w:type="gramEnd"/>
          <w:r>
            <w:t>2</w:t>
          </w:r>
        </w:p>
        <w:p w14:paraId="630FD0A5" w14:textId="11EE7F1E" w:rsidR="00AA7D8C" w:rsidRDefault="00AA7D8C" w:rsidP="002B5409">
          <w:pPr>
            <w:ind w:firstLine="0"/>
          </w:pPr>
        </w:p>
        <w:p w14:paraId="2B473857" w14:textId="77777777" w:rsidR="00AA7D8C" w:rsidRDefault="00AA7D8C" w:rsidP="00AA7D8C"/>
        <w:p w14:paraId="2264E583" w14:textId="5B55B4D3" w:rsidR="00AA7D8C" w:rsidRDefault="00AA7D8C" w:rsidP="00AA7D8C"/>
        <w:p w14:paraId="48DC9A97" w14:textId="7EB76463" w:rsidR="00DB5DE8" w:rsidRPr="00DE1DA1" w:rsidRDefault="00DE49FC" w:rsidP="00DE1DA1">
          <w:pPr>
            <w:rPr>
              <w:noProof/>
            </w:rPr>
          </w:pP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6DAEF89E" w14:textId="18037253" w:rsidR="002B5409" w:rsidRDefault="002B5409">
      <w:pPr>
        <w:ind w:firstLine="0"/>
        <w:rPr>
          <w:rFonts w:ascii="Cambria" w:hAnsi="Cambria"/>
          <w:b/>
          <w:bCs/>
          <w:sz w:val="24"/>
          <w:szCs w:val="24"/>
        </w:rPr>
      </w:pPr>
      <w:bookmarkStart w:id="5" w:name="_Toc44060967"/>
      <w:r>
        <w:br w:type="page"/>
      </w:r>
    </w:p>
    <w:p w14:paraId="5745945F" w14:textId="77777777" w:rsidR="00CA549A" w:rsidRDefault="00CA549A" w:rsidP="00CA549A">
      <w:pPr>
        <w:pStyle w:val="Heading1"/>
      </w:pPr>
    </w:p>
    <w:p w14:paraId="4C4E9CAA" w14:textId="2B40F60F" w:rsidR="00D465EB" w:rsidRPr="002B5409" w:rsidRDefault="00D26FA2" w:rsidP="002B5409">
      <w:pPr>
        <w:pStyle w:val="Heading1"/>
      </w:pPr>
      <w:r>
        <w:t xml:space="preserve">Activity </w:t>
      </w:r>
      <w:r w:rsidR="00CA549A">
        <w:t>1</w:t>
      </w:r>
      <w:r w:rsidR="009E199F">
        <w:t xml:space="preserve"> –</w:t>
      </w:r>
      <w:r w:rsidR="00CA549A">
        <w:t xml:space="preserve"> </w:t>
      </w:r>
      <w:bookmarkEnd w:id="5"/>
      <w:r w:rsidR="00246D8F">
        <w:t xml:space="preserve">Design and Implementation </w:t>
      </w:r>
      <w:r w:rsidR="006F6377">
        <w:t>o</w:t>
      </w:r>
      <w:r w:rsidR="00246D8F">
        <w:t>f</w:t>
      </w:r>
      <w:r w:rsidR="00CC602B">
        <w:t xml:space="preserve"> </w:t>
      </w:r>
      <w:proofErr w:type="spellStart"/>
      <w:r w:rsidR="00CC602B">
        <w:t>Makefile</w:t>
      </w:r>
      <w:proofErr w:type="spellEnd"/>
      <w:r w:rsidR="00CC602B">
        <w:t>,</w:t>
      </w:r>
      <w:r w:rsidR="00246D8F">
        <w:t xml:space="preserve"> Static </w:t>
      </w:r>
      <w:proofErr w:type="gramStart"/>
      <w:r w:rsidR="00246D8F">
        <w:t>And</w:t>
      </w:r>
      <w:proofErr w:type="gramEnd"/>
      <w:r w:rsidR="00246D8F">
        <w:t xml:space="preserve"> Dynamic Libraries</w:t>
      </w:r>
      <w:bookmarkEnd w:id="0"/>
      <w:bookmarkEnd w:id="1"/>
      <w:bookmarkEnd w:id="2"/>
      <w:bookmarkEnd w:id="3"/>
      <w:r w:rsidR="00246D8F" w:rsidRPr="00EE640F">
        <w:rPr>
          <w:rStyle w:val="Hyperlink"/>
          <w:rFonts w:ascii="Arial" w:hAnsi="Arial" w:cs="Arial"/>
          <w:b w:val="0"/>
          <w:color w:val="auto"/>
          <w:sz w:val="20"/>
          <w:szCs w:val="20"/>
          <w:u w:val="none"/>
          <w:lang w:bidi="ar-SA"/>
        </w:rPr>
        <w:t xml:space="preserve">          </w:t>
      </w:r>
    </w:p>
    <w:p w14:paraId="3B191FB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 w14:paraId="56A16107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activity concepts which got covered are: -</w:t>
      </w:r>
    </w:p>
    <w:p w14:paraId="16C31D57" w14:textId="5839F573" w:rsidR="00CC602B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C program in Linux OS and the linking of those programs with the libraries.</w:t>
      </w:r>
    </w:p>
    <w:p w14:paraId="428A1FE8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</w:p>
    <w:p w14:paraId="4DE2AA5D" w14:textId="564961CE" w:rsidR="002B5409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includes the following execution process: </w:t>
      </w:r>
    </w:p>
    <w:p w14:paraId="0BAE876F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418E520A" w14:textId="6B832CE5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Step0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– Preparation</w:t>
      </w:r>
    </w:p>
    <w:p w14:paraId="0BEE23A0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49D96A5F" w14:textId="37549E6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Step1a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- Simple Make file</w:t>
      </w:r>
    </w:p>
    <w:p w14:paraId="34D28FA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simple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assuming all the source and header files are in the same folder.</w:t>
      </w:r>
    </w:p>
    <w:p w14:paraId="0CDE155F" w14:textId="1C1B588F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Step1b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Simple Make file with Inc and </w:t>
      </w:r>
      <w:proofErr w:type="spellStart"/>
      <w:r w:rsidR="002B5409">
        <w:rPr>
          <w:rFonts w:ascii="Times New Roman" w:hAnsi="Times New Roman"/>
          <w:b/>
          <w:bCs/>
          <w:sz w:val="24"/>
          <w:szCs w:val="24"/>
        </w:rPr>
        <w:t>Src</w:t>
      </w:r>
      <w:proofErr w:type="spellEnd"/>
      <w:r w:rsidR="002B5409">
        <w:rPr>
          <w:rFonts w:ascii="Times New Roman" w:hAnsi="Times New Roman"/>
          <w:b/>
          <w:bCs/>
          <w:sz w:val="24"/>
          <w:szCs w:val="24"/>
        </w:rPr>
        <w:t xml:space="preserve"> Folders</w:t>
      </w:r>
    </w:p>
    <w:p w14:paraId="3EE6A23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connecting all the source and header files assuming they are in separate folders – </w:t>
      </w:r>
      <w:proofErr w:type="spellStart"/>
      <w:r>
        <w:rPr>
          <w:rFonts w:ascii="Times New Roman" w:hAnsi="Times New Roman"/>
          <w:bCs/>
          <w:sz w:val="24"/>
          <w:szCs w:val="24"/>
        </w:rPr>
        <w:t>inc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respectively.</w:t>
      </w:r>
    </w:p>
    <w:p w14:paraId="30EA2DD7" w14:textId="3AE3D47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Static Libraries  </w:t>
      </w:r>
    </w:p>
    <w:p w14:paraId="22ED4F5F" w14:textId="4F9A4970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</w:t>
      </w:r>
      <w:r w:rsidR="006377A9">
        <w:rPr>
          <w:rFonts w:ascii="Times New Roman" w:hAnsi="Times New Roman"/>
          <w:bCs/>
          <w:sz w:val="24"/>
          <w:szCs w:val="24"/>
        </w:rPr>
        <w:t>.</w:t>
      </w:r>
    </w:p>
    <w:p w14:paraId="050AC72F" w14:textId="5CE37BA7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 w:rsidR="002B5409">
        <w:rPr>
          <w:rFonts w:ascii="Times New Roman" w:hAnsi="Times New Roman"/>
          <w:b/>
          <w:bCs/>
          <w:sz w:val="24"/>
          <w:szCs w:val="24"/>
        </w:rPr>
        <w:t>- Dynamic Libraries</w:t>
      </w:r>
    </w:p>
    <w:p w14:paraId="0987F71F" w14:textId="3286A3D3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</w:t>
      </w:r>
    </w:p>
    <w:p w14:paraId="402017B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2A3A647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1D2D817A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Learnt to create 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those source and header files by executing Linux commands.</w:t>
      </w:r>
    </w:p>
    <w:p w14:paraId="75CCE10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4FE20D8E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E2EE10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577B4DE3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3067EBD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Faced challenge with Linux commands on implementing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DCF3993" w14:textId="77777777" w:rsidR="002B5409" w:rsidRDefault="002B5409" w:rsidP="002B5409">
      <w:pPr>
        <w:ind w:left="720" w:firstLine="0"/>
        <w:rPr>
          <w:rFonts w:ascii="Times New Roman" w:hAnsi="Times New Roman"/>
          <w:sz w:val="24"/>
          <w:szCs w:val="24"/>
        </w:rPr>
      </w:pPr>
    </w:p>
    <w:p w14:paraId="0D6137AF" w14:textId="77777777" w:rsidR="002B5409" w:rsidRDefault="002B5409" w:rsidP="00CC602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5A1FA7B" w14:textId="636F4562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 xml:space="preserve">GitHub </w:t>
      </w:r>
      <w:proofErr w:type="gramStart"/>
      <w:r>
        <w:rPr>
          <w:rFonts w:ascii="Times New Roman" w:hAnsi="Times New Roman"/>
          <w:b/>
          <w:bCs/>
          <w:sz w:val="24"/>
          <w:szCs w:val="24"/>
          <w:lang w:bidi="ar-SA"/>
        </w:rPr>
        <w:t>Link :</w:t>
      </w:r>
      <w:proofErr w:type="gramEnd"/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FF6F88" w:rsidRPr="00FF6F88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https://github.com/99003699/Assignment1</w:t>
      </w:r>
    </w:p>
    <w:p w14:paraId="12132C95" w14:textId="77777777" w:rsidR="002B5409" w:rsidRDefault="002B5409" w:rsidP="00CC602B">
      <w:pPr>
        <w:pStyle w:val="Heading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Activity 2 – Process, Signals and Threads</w:t>
      </w:r>
    </w:p>
    <w:p w14:paraId="04A21930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Description:</w:t>
      </w:r>
    </w:p>
    <w:p w14:paraId="305255C4" w14:textId="28C0FFE1" w:rsidR="00CC602B" w:rsidRDefault="00CC602B" w:rsidP="002B54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</w:t>
      </w:r>
      <w:r w:rsidR="002B5409">
        <w:rPr>
          <w:rFonts w:ascii="Times New Roman" w:hAnsi="Times New Roman"/>
          <w:sz w:val="24"/>
          <w:szCs w:val="24"/>
        </w:rPr>
        <w:t xml:space="preserve">activity </w:t>
      </w:r>
      <w:r>
        <w:rPr>
          <w:rFonts w:ascii="Times New Roman" w:hAnsi="Times New Roman"/>
          <w:sz w:val="24"/>
          <w:szCs w:val="24"/>
        </w:rPr>
        <w:t>concepts which got covered are: -</w:t>
      </w:r>
    </w:p>
    <w:p w14:paraId="59ACFDBC" w14:textId="5EB1A71E" w:rsidR="002B5409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B5409">
        <w:rPr>
          <w:rFonts w:ascii="Times New Roman" w:hAnsi="Times New Roman"/>
          <w:sz w:val="24"/>
          <w:szCs w:val="24"/>
        </w:rPr>
        <w:t xml:space="preserve">the process types in Linux OS and its implementation in code, sending signals to the specified target process and performing various functions using threads concept. It </w:t>
      </w:r>
      <w:r>
        <w:rPr>
          <w:rFonts w:ascii="Times New Roman" w:hAnsi="Times New Roman"/>
          <w:sz w:val="24"/>
          <w:szCs w:val="24"/>
        </w:rPr>
        <w:t xml:space="preserve">also </w:t>
      </w:r>
      <w:r w:rsidR="002B5409">
        <w:rPr>
          <w:rFonts w:ascii="Times New Roman" w:hAnsi="Times New Roman"/>
          <w:sz w:val="24"/>
          <w:szCs w:val="24"/>
        </w:rPr>
        <w:t>includes the following process:</w:t>
      </w:r>
    </w:p>
    <w:p w14:paraId="5C8EF11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72C3A00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Parent and Child process</w:t>
      </w:r>
    </w:p>
    <w:p w14:paraId="55DEE783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Zombie and Daemon process</w:t>
      </w:r>
    </w:p>
    <w:p w14:paraId="636464A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Context Switching</w:t>
      </w:r>
    </w:p>
    <w:p w14:paraId="1D755EBD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System calls</w:t>
      </w:r>
    </w:p>
    <w:p w14:paraId="3AC041DE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Generating process id of the process</w:t>
      </w:r>
    </w:p>
    <w:p w14:paraId="7CABA6E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Sending signal using appropriate Linux commands to the target process</w:t>
      </w:r>
    </w:p>
    <w:p w14:paraId="602DFFA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Thread process cycle </w:t>
      </w:r>
    </w:p>
    <w:p w14:paraId="5FB54B29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9114527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3696BA2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create child process and to generate the process ids of both parent and child.</w:t>
      </w:r>
    </w:p>
    <w:p w14:paraId="4F70C4A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load the process control block of the process table onto the memory which includes context saving and context loading.</w:t>
      </w:r>
    </w:p>
    <w:p w14:paraId="3435545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C programs to generate multiple child processes and launch commands in the processes using the appropriate system calls.</w:t>
      </w:r>
    </w:p>
    <w:p w14:paraId="7CF1A2B6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execute programs using threads and performed functions like printing current time periodically and creating a calendar.</w:t>
      </w:r>
    </w:p>
    <w:p w14:paraId="5CFC0BCA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C5D1EF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2B7A011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creating a multifile program using system calls as the program contains multiple source files holding some functions.</w:t>
      </w:r>
    </w:p>
    <w:p w14:paraId="02887F8A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writing code to perform functions which Linux commands does without using those commands directly.</w:t>
      </w:r>
    </w:p>
    <w:p w14:paraId="49917CBE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6D6B53EC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497F7FD7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3B5845BB" w14:textId="391BA1E3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 Link:</w:t>
      </w:r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FF6F88" w:rsidRPr="00FF6F88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https://github.com/99003699/Assignment2</w:t>
      </w:r>
    </w:p>
    <w:p w14:paraId="637C7586" w14:textId="16C70583" w:rsidR="00CA549A" w:rsidRPr="00F66668" w:rsidRDefault="00CA549A" w:rsidP="00F66668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sectPr w:rsidR="00CA549A" w:rsidRPr="00F66668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6B7D4" w14:textId="77777777" w:rsidR="00DE49FC" w:rsidRDefault="00DE49FC" w:rsidP="006A582B">
      <w:r>
        <w:separator/>
      </w:r>
    </w:p>
  </w:endnote>
  <w:endnote w:type="continuationSeparator" w:id="0">
    <w:p w14:paraId="1715ABC3" w14:textId="77777777" w:rsidR="00DE49FC" w:rsidRDefault="00DE49FC" w:rsidP="006A582B">
      <w:r>
        <w:continuationSeparator/>
      </w:r>
    </w:p>
  </w:endnote>
  <w:endnote w:type="continuationNotice" w:id="1">
    <w:p w14:paraId="67D18642" w14:textId="77777777" w:rsidR="00DE49FC" w:rsidRDefault="00DE49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0D22E6" w:rsidRDefault="000D22E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D22E6" w14:paraId="48DC9B57" w14:textId="77777777" w:rsidTr="00107955">
      <w:tc>
        <w:tcPr>
          <w:tcW w:w="3960" w:type="dxa"/>
        </w:tcPr>
        <w:p w14:paraId="48DC9B54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0D22E6" w:rsidRPr="006E044D" w:rsidRDefault="000D22E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0D22E6" w:rsidRPr="00B9435E" w:rsidRDefault="000D22E6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AC415" w14:textId="77777777" w:rsidR="00DE49FC" w:rsidRDefault="00DE49FC" w:rsidP="006A582B">
      <w:r>
        <w:separator/>
      </w:r>
    </w:p>
  </w:footnote>
  <w:footnote w:type="continuationSeparator" w:id="0">
    <w:p w14:paraId="70C3D7C5" w14:textId="77777777" w:rsidR="00DE49FC" w:rsidRDefault="00DE49FC" w:rsidP="006A582B">
      <w:r>
        <w:continuationSeparator/>
      </w:r>
    </w:p>
  </w:footnote>
  <w:footnote w:type="continuationNotice" w:id="1">
    <w:p w14:paraId="5235732D" w14:textId="77777777" w:rsidR="00DE49FC" w:rsidRDefault="00DE49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0D22E6" w:rsidRPr="00DA17A9" w:rsidRDefault="000D22E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0D22E6" w14:paraId="48DC9B51" w14:textId="77777777" w:rsidTr="00D8110D">
      <w:tc>
        <w:tcPr>
          <w:tcW w:w="6768" w:type="dxa"/>
        </w:tcPr>
        <w:p w14:paraId="48DC9B4F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0D22E6" w:rsidRPr="00DA17A9" w:rsidRDefault="000D22E6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3F95"/>
    <w:multiLevelType w:val="hybridMultilevel"/>
    <w:tmpl w:val="FEC0A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BC0441"/>
    <w:multiLevelType w:val="hybridMultilevel"/>
    <w:tmpl w:val="DB2015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9B5AE7"/>
    <w:multiLevelType w:val="hybridMultilevel"/>
    <w:tmpl w:val="21FA0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15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4"/>
  </w:num>
  <w:num w:numId="11">
    <w:abstractNumId w:val="9"/>
  </w:num>
  <w:num w:numId="12">
    <w:abstractNumId w:val="6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  <w:num w:numId="1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22E6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D8F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50CC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A6964"/>
    <w:rsid w:val="002B413A"/>
    <w:rsid w:val="002B4CAC"/>
    <w:rsid w:val="002B540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076"/>
    <w:rsid w:val="003C4A6B"/>
    <w:rsid w:val="003C596A"/>
    <w:rsid w:val="003C5E4C"/>
    <w:rsid w:val="003C6BB2"/>
    <w:rsid w:val="003D0B05"/>
    <w:rsid w:val="003D255C"/>
    <w:rsid w:val="003D43AA"/>
    <w:rsid w:val="003D4BA6"/>
    <w:rsid w:val="003D6A3F"/>
    <w:rsid w:val="003E1888"/>
    <w:rsid w:val="003E19FF"/>
    <w:rsid w:val="003E280F"/>
    <w:rsid w:val="003E457D"/>
    <w:rsid w:val="003E7176"/>
    <w:rsid w:val="003F1995"/>
    <w:rsid w:val="003F4FE8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4E9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28B"/>
    <w:rsid w:val="00634552"/>
    <w:rsid w:val="00634880"/>
    <w:rsid w:val="00635128"/>
    <w:rsid w:val="006377A9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508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6F6377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4E66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0C6D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D8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0B7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4CCE"/>
    <w:rsid w:val="00B956EB"/>
    <w:rsid w:val="00B9692A"/>
    <w:rsid w:val="00B96BE2"/>
    <w:rsid w:val="00B96C79"/>
    <w:rsid w:val="00BA3603"/>
    <w:rsid w:val="00BA509A"/>
    <w:rsid w:val="00BA6D33"/>
    <w:rsid w:val="00BB0005"/>
    <w:rsid w:val="00BB20BF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2C6D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02B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2DC4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1DA1"/>
    <w:rsid w:val="00DE248F"/>
    <w:rsid w:val="00DE2A15"/>
    <w:rsid w:val="00DE3734"/>
    <w:rsid w:val="00DE49FC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640F"/>
    <w:rsid w:val="00EE7E29"/>
    <w:rsid w:val="00EF1A26"/>
    <w:rsid w:val="00EF2B08"/>
    <w:rsid w:val="00EF6922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6668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6F88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7140F1-BFFF-41BE-A4FC-13D05FFA3B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A6FFF15-ED1C-4A2F-A5B5-091F9E99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1304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Kamran Akhtar</cp:lastModifiedBy>
  <cp:revision>10</cp:revision>
  <cp:lastPrinted>2014-03-29T07:34:00Z</cp:lastPrinted>
  <dcterms:created xsi:type="dcterms:W3CDTF">2021-03-03T03:15:00Z</dcterms:created>
  <dcterms:modified xsi:type="dcterms:W3CDTF">2021-03-05T01:00:00Z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