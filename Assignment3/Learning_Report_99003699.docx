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30948B43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DAF5338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9AA74E5" w:rsidR="00EF2B08" w:rsidRPr="00404B4F" w:rsidRDefault="000347F0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5D343544" w:rsidR="00EF2B08" w:rsidRPr="00B96BE2" w:rsidRDefault="000347F0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5-03-21</w:t>
            </w:r>
          </w:p>
        </w:tc>
        <w:tc>
          <w:tcPr>
            <w:tcW w:w="863" w:type="pct"/>
            <w:vAlign w:val="center"/>
          </w:tcPr>
          <w:p w14:paraId="48DC9A69" w14:textId="0FD77101" w:rsidR="00EF2B08" w:rsidRPr="007B3ACD" w:rsidRDefault="000347F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A1868EE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A" w14:textId="757E4747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42987734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D735F0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996679E" w14:textId="30ADCB9E" w:rsidR="00BD5639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</w:t>
          </w:r>
          <w:r w:rsidR="00D735F0">
            <w:t>.</w:t>
          </w:r>
          <w:proofErr w:type="gramEnd"/>
          <w:r w:rsidR="00D735F0">
            <w:t>5</w:t>
          </w:r>
        </w:p>
        <w:p w14:paraId="518A324A" w14:textId="7A11EE7D" w:rsidR="00AA7D8C" w:rsidRDefault="00AA7D8C" w:rsidP="00BD5639">
          <w:pPr>
            <w:pStyle w:val="ListParagraph"/>
            <w:ind w:left="1080" w:firstLine="0"/>
          </w:pPr>
        </w:p>
        <w:p w14:paraId="6668914C" w14:textId="4D07DDA7" w:rsidR="00BD5639" w:rsidRPr="00B94CCE" w:rsidRDefault="00BD5639" w:rsidP="00BD5639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>
            <w:rPr>
              <w:b/>
            </w:rPr>
            <w:t>3: -</w:t>
          </w:r>
          <w:r>
            <w:t xml:space="preserve"> Semaphores and Mutex………………………………………………….…………………………….…</w:t>
          </w:r>
          <w:r w:rsidR="00D735F0">
            <w:t>…...6</w:t>
          </w:r>
        </w:p>
        <w:p w14:paraId="404D093F" w14:textId="77777777" w:rsidR="00BD5639" w:rsidRPr="00B94CCE" w:rsidRDefault="00BD5639" w:rsidP="00BD5639">
          <w:pPr>
            <w:pStyle w:val="ListParagraph"/>
            <w:ind w:left="1080"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A40422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636F4562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24"/>
          <w:szCs w:val="24"/>
          <w:lang w:bidi="ar-SA"/>
        </w:rPr>
        <w:t>Link :</w:t>
      </w:r>
      <w:proofErr w:type="gramEnd"/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https://github.com/99003699/Assignment1</w:t>
      </w:r>
    </w:p>
    <w:p w14:paraId="12132C95" w14:textId="77777777" w:rsidR="002B5409" w:rsidRDefault="002B5409" w:rsidP="00CC602B"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Activity 2 – 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3B5845BB" w14:textId="391BA1E3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https://github.com/99003699/Assignment2</w:t>
      </w:r>
    </w:p>
    <w:p w14:paraId="637C7586" w14:textId="5EB7F6C7" w:rsidR="004F778A" w:rsidRDefault="004F778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528325DB" w14:textId="77777777" w:rsidR="004F778A" w:rsidRDefault="004F778A">
      <w:pPr>
        <w:ind w:firstLine="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br w:type="page"/>
      </w:r>
    </w:p>
    <w:p w14:paraId="66516291" w14:textId="77777777" w:rsidR="004F778A" w:rsidRDefault="004F778A" w:rsidP="004F778A">
      <w:pPr>
        <w:pStyle w:val="Heading1"/>
        <w:rPr>
          <w:rFonts w:ascii="Times New Roman" w:hAnsi="Times New Roman"/>
          <w:b w:val="0"/>
        </w:rPr>
      </w:pPr>
      <w:bookmarkStart w:id="5" w:name="_Toc65820783"/>
      <w:r>
        <w:rPr>
          <w:rFonts w:ascii="Times New Roman" w:hAnsi="Times New Roman"/>
          <w:sz w:val="28"/>
        </w:rPr>
        <w:lastRenderedPageBreak/>
        <w:t xml:space="preserve">Activity 3: </w:t>
      </w:r>
      <w:r>
        <w:rPr>
          <w:rFonts w:ascii="Times New Roman" w:hAnsi="Times New Roman"/>
          <w:b w:val="0"/>
        </w:rPr>
        <w:t>Semaphores and Mutex</w:t>
      </w:r>
      <w:bookmarkEnd w:id="5"/>
    </w:p>
    <w:p w14:paraId="5B3F4418" w14:textId="77777777" w:rsidR="004F778A" w:rsidRDefault="004F778A" w:rsidP="004F778A"/>
    <w:p w14:paraId="25242A62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 w14:paraId="777AA706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37667E93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7212AEBB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 w14:paraId="51C63A43" w14:textId="77777777" w:rsidR="004F778A" w:rsidRDefault="004F778A" w:rsidP="004F778A">
      <w:pPr>
        <w:rPr>
          <w:rFonts w:ascii="Times New Roman" w:hAnsi="Times New Roman"/>
          <w:color w:val="000000"/>
          <w:sz w:val="24"/>
          <w:szCs w:val="24"/>
        </w:rPr>
      </w:pPr>
    </w:p>
    <w:p w14:paraId="3CB5FFC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2D2203D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 w14:paraId="0CF9BF00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21147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Mutex Lock</w:t>
      </w:r>
    </w:p>
    <w:p w14:paraId="641A7B7B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Semaphores- Named and unnamed</w:t>
      </w:r>
    </w:p>
    <w:p w14:paraId="6700199D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Race condition</w:t>
      </w:r>
    </w:p>
    <w:p w14:paraId="09E3868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Deadlock</w:t>
      </w:r>
    </w:p>
    <w:p w14:paraId="78AC0755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Pipes</w:t>
      </w:r>
    </w:p>
    <w:p w14:paraId="7AA24D79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Shared memory</w:t>
      </w:r>
    </w:p>
    <w:p w14:paraId="3F831611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Message queue</w:t>
      </w:r>
    </w:p>
    <w:p w14:paraId="22F24E70" w14:textId="77777777" w:rsidR="004F778A" w:rsidRDefault="004F778A" w:rsidP="004F778A">
      <w:pPr>
        <w:spacing w:line="240" w:lineRule="exact"/>
        <w:ind w:left="720" w:firstLine="0"/>
        <w:jc w:val="both"/>
      </w:pPr>
    </w:p>
    <w:p w14:paraId="44B7E45F" w14:textId="77777777" w:rsidR="004F778A" w:rsidRDefault="004F778A" w:rsidP="004F778A">
      <w:pPr>
        <w:shd w:val="clear" w:color="auto" w:fill="FFFFFF"/>
        <w:ind w:left="120"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DC0E781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 w14:paraId="4C7E1548" w14:textId="77777777" w:rsidR="004F778A" w:rsidRDefault="004F778A" w:rsidP="004F778A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C0347B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14:paraId="44E237A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14:paraId="357DE02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 w14:paraId="390D13E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 w14:paraId="45C0852A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14:paraId="05C181B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14:paraId="6B99FAB5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to overcome limitations of semaphores and mutex.</w:t>
      </w:r>
    </w:p>
    <w:p w14:paraId="0D33D88F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14:paraId="1907A185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B8089D1" w14:textId="0F2DDCE8" w:rsidR="00300717" w:rsidRDefault="004F778A" w:rsidP="004F778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 w:rsidR="0030071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C7BC085" w14:textId="0C319A93" w:rsidR="00300717" w:rsidRPr="00300717" w:rsidRDefault="00300717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00717">
        <w:rPr>
          <w:rFonts w:ascii="Times New Roman" w:hAnsi="Times New Roman"/>
          <w:bCs/>
          <w:sz w:val="24"/>
          <w:szCs w:val="24"/>
        </w:rPr>
        <w:t>Understanding the shared memory</w:t>
      </w:r>
    </w:p>
    <w:p w14:paraId="54CC2E4D" w14:textId="0FBDCF37" w:rsidR="004F778A" w:rsidRPr="00300717" w:rsidRDefault="004F778A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300717">
        <w:rPr>
          <w:rFonts w:ascii="Times New Roman" w:hAnsi="Times New Roman"/>
          <w:lang w:val="en-IN" w:eastAsia="en-IN" w:bidi="ar-SA"/>
        </w:rPr>
        <w:t xml:space="preserve">Understanding the race </w:t>
      </w:r>
      <w:r w:rsidR="00300717" w:rsidRPr="00300717">
        <w:rPr>
          <w:rFonts w:ascii="Times New Roman" w:hAnsi="Times New Roman"/>
          <w:lang w:val="en-IN" w:eastAsia="en-IN" w:bidi="ar-SA"/>
        </w:rPr>
        <w:t>condition</w:t>
      </w:r>
    </w:p>
    <w:p w14:paraId="381928A6" w14:textId="77777777" w:rsidR="004F778A" w:rsidRDefault="004F778A" w:rsidP="004F778A">
      <w:pPr>
        <w:ind w:firstLine="0"/>
        <w:rPr>
          <w:rFonts w:ascii="Times New Roman" w:hAnsi="Times New Roman"/>
          <w:lang w:val="en-IN" w:eastAsia="en-IN" w:bidi="ar-SA"/>
        </w:rPr>
      </w:pPr>
    </w:p>
    <w:p w14:paraId="383938A1" w14:textId="446C48DB" w:rsidR="004F778A" w:rsidRDefault="004F778A" w:rsidP="004F778A">
      <w:pPr>
        <w:ind w:firstLine="0"/>
        <w:rPr>
          <w:rFonts w:ascii="Times New Roman" w:hAnsi="Times New Roman"/>
          <w:b/>
          <w:lang w:val="en-IN" w:eastAsia="en-IN" w:bidi="ar-SA"/>
        </w:rPr>
      </w:pPr>
      <w:r>
        <w:rPr>
          <w:rFonts w:ascii="Times New Roman" w:hAnsi="Times New Roman"/>
          <w:b/>
          <w:lang w:val="en-IN" w:eastAsia="en-IN" w:bidi="ar-SA"/>
        </w:rPr>
        <w:t>Git link:</w:t>
      </w:r>
      <w:r w:rsidR="00B13DB9">
        <w:rPr>
          <w:rFonts w:ascii="Times New Roman" w:hAnsi="Times New Roman"/>
          <w:b/>
          <w:lang w:val="en-IN" w:eastAsia="en-IN" w:bidi="ar-SA"/>
        </w:rPr>
        <w:t>-</w:t>
      </w:r>
      <w:r>
        <w:rPr>
          <w:rFonts w:ascii="Times New Roman" w:hAnsi="Times New Roman"/>
          <w:b/>
          <w:lang w:val="en-IN" w:eastAsia="en-IN" w:bidi="ar-SA"/>
        </w:rPr>
        <w:t xml:space="preserve"> </w:t>
      </w:r>
      <w:r w:rsidR="00AD196B" w:rsidRPr="00AD196B">
        <w:rPr>
          <w:rFonts w:ascii="Times New Roman" w:hAnsi="Times New Roman"/>
          <w:b/>
          <w:lang w:val="en-IN" w:eastAsia="en-IN" w:bidi="ar-SA"/>
        </w:rPr>
        <w:t>https://github.com/99003699/Linux-assignment/tree/main/Assignment</w:t>
      </w:r>
      <w:r w:rsidR="00AD196B">
        <w:rPr>
          <w:rFonts w:ascii="Times New Roman" w:hAnsi="Times New Roman"/>
          <w:b/>
          <w:lang w:val="en-IN" w:eastAsia="en-IN" w:bidi="ar-SA"/>
        </w:rPr>
        <w:t>3</w:t>
      </w:r>
    </w:p>
    <w:p w14:paraId="0527B0D8" w14:textId="77777777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3314D" w14:textId="77777777" w:rsidR="00A40422" w:rsidRDefault="00A40422" w:rsidP="006A582B">
      <w:r>
        <w:separator/>
      </w:r>
    </w:p>
  </w:endnote>
  <w:endnote w:type="continuationSeparator" w:id="0">
    <w:p w14:paraId="698BE470" w14:textId="77777777" w:rsidR="00A40422" w:rsidRDefault="00A40422" w:rsidP="006A582B">
      <w:r>
        <w:continuationSeparator/>
      </w:r>
    </w:p>
  </w:endnote>
  <w:endnote w:type="continuationNotice" w:id="1">
    <w:p w14:paraId="2108FD74" w14:textId="77777777" w:rsidR="00A40422" w:rsidRDefault="00A40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7412" w14:textId="77777777" w:rsidR="00E51461" w:rsidRDefault="00E51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ABAD" w14:textId="77777777" w:rsidR="00E51461" w:rsidRDefault="00E5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64C0" w14:textId="77777777" w:rsidR="00A40422" w:rsidRDefault="00A40422" w:rsidP="006A582B">
      <w:r>
        <w:separator/>
      </w:r>
    </w:p>
  </w:footnote>
  <w:footnote w:type="continuationSeparator" w:id="0">
    <w:p w14:paraId="70CCBEB3" w14:textId="77777777" w:rsidR="00A40422" w:rsidRDefault="00A40422" w:rsidP="006A582B">
      <w:r>
        <w:continuationSeparator/>
      </w:r>
    </w:p>
  </w:footnote>
  <w:footnote w:type="continuationNotice" w:id="1">
    <w:p w14:paraId="58CA6D83" w14:textId="77777777" w:rsidR="00A40422" w:rsidRDefault="00A404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FB43" w14:textId="77777777" w:rsidR="00E51461" w:rsidRDefault="00E51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F488054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bookmarkStart w:id="6" w:name="_GoBack"/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E51461">
            <w:rPr>
              <w:rFonts w:ascii="Arial" w:hAnsi="Arial" w:cs="Arial"/>
              <w:sz w:val="20"/>
            </w:rPr>
            <w:t>Linux OS &amp; Programming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6"/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366C" w14:textId="77777777" w:rsidR="00E51461" w:rsidRDefault="00E5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36BE6"/>
    <w:multiLevelType w:val="hybridMultilevel"/>
    <w:tmpl w:val="6C5681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046C"/>
    <w:multiLevelType w:val="hybridMultilevel"/>
    <w:tmpl w:val="8312C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18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17"/>
  </w:num>
  <w:num w:numId="11">
    <w:abstractNumId w:val="11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47F0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717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778A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1425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17ED6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FFB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0422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6B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3DB9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639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7DA2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35F0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146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6A094-2274-403E-A4DA-FF5042ED35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4A163C-1339-48FC-8668-530E013D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1313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20</cp:revision>
  <cp:lastPrinted>2014-03-29T07:34:00Z</cp:lastPrinted>
  <dcterms:created xsi:type="dcterms:W3CDTF">2021-03-03T03:15:00Z</dcterms:created>
  <dcterms:modified xsi:type="dcterms:W3CDTF">2021-03-06T04:42:00Z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