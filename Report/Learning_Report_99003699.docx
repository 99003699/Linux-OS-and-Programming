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67535E81" w:rsidR="00EF2B08" w:rsidRPr="00404B4F" w:rsidRDefault="00D12D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61075FE4" w:rsidR="00EF2B08" w:rsidRPr="00B96BE2" w:rsidRDefault="00D12DC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07D36713" w:rsidR="00EF2B08" w:rsidRPr="007B3ACD" w:rsidRDefault="00D12DC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30948B43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3" w14:textId="4DAF5338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49AA74E5" w:rsidR="00EF2B08" w:rsidRPr="00404B4F" w:rsidRDefault="000347F0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18" w:type="pct"/>
            <w:vAlign w:val="center"/>
          </w:tcPr>
          <w:p w14:paraId="48DC9A68" w14:textId="5D343544" w:rsidR="00EF2B08" w:rsidRPr="00B96BE2" w:rsidRDefault="000347F0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5-03-21</w:t>
            </w:r>
          </w:p>
        </w:tc>
        <w:tc>
          <w:tcPr>
            <w:tcW w:w="863" w:type="pct"/>
            <w:vAlign w:val="center"/>
          </w:tcPr>
          <w:p w14:paraId="48DC9A69" w14:textId="0FD77101" w:rsidR="00EF2B08" w:rsidRPr="007B3ACD" w:rsidRDefault="000347F0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5A1868EE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A" w14:textId="757E4747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42987734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 w:rsidR="00D735F0">
            <w:t>4</w:t>
          </w:r>
        </w:p>
        <w:p w14:paraId="263FFD48" w14:textId="1E332079" w:rsidR="00DE1DA1" w:rsidRPr="00B94CCE" w:rsidRDefault="00DE1DA1" w:rsidP="00B94CCE">
          <w:pPr>
            <w:ind w:firstLine="0"/>
          </w:pPr>
        </w:p>
        <w:p w14:paraId="5996679E" w14:textId="30ADCB9E" w:rsidR="00BD5639" w:rsidRDefault="00AA7D8C" w:rsidP="00B94CCE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 w:rsidR="00B94CCE">
            <w:rPr>
              <w:b/>
            </w:rPr>
            <w:t>2</w:t>
          </w:r>
          <w:r>
            <w:rPr>
              <w:b/>
            </w:rPr>
            <w:t>:</w:t>
          </w:r>
          <w:r w:rsidR="00B94CCE">
            <w:rPr>
              <w:b/>
            </w:rPr>
            <w:t xml:space="preserve"> </w:t>
          </w:r>
          <w:r>
            <w:rPr>
              <w:b/>
            </w:rPr>
            <w:t>-</w:t>
          </w:r>
          <w:r>
            <w:t xml:space="preserve"> </w:t>
          </w:r>
          <w:r w:rsidR="00CC602B">
            <w:t>Process And Signal Thread………………………………………………</w:t>
          </w:r>
          <w:r w:rsidR="00B94CCE">
            <w:t>….</w:t>
          </w:r>
          <w:r>
            <w:t>…………………………</w:t>
          </w:r>
          <w:proofErr w:type="gramStart"/>
          <w:r>
            <w:t>….….</w:t>
          </w:r>
          <w:r w:rsidR="00D735F0">
            <w:t>.</w:t>
          </w:r>
          <w:proofErr w:type="gramEnd"/>
          <w:r w:rsidR="00D735F0">
            <w:t>5</w:t>
          </w:r>
        </w:p>
        <w:p w14:paraId="518A324A" w14:textId="7A11EE7D" w:rsidR="00AA7D8C" w:rsidRDefault="00AA7D8C" w:rsidP="00BD5639">
          <w:pPr>
            <w:pStyle w:val="ListParagraph"/>
            <w:ind w:left="1080" w:firstLine="0"/>
          </w:pPr>
        </w:p>
        <w:p w14:paraId="6668914C" w14:textId="21DCC0B7" w:rsidR="00BD5639" w:rsidRPr="00B94CCE" w:rsidRDefault="00BD5639" w:rsidP="00BD5639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>
            <w:rPr>
              <w:b/>
            </w:rPr>
            <w:t>3: -</w:t>
          </w:r>
          <w:r>
            <w:t xml:space="preserve"> Semaphores and Mutex………………………………………………….…………………………….…</w:t>
          </w:r>
          <w:r w:rsidR="00D735F0">
            <w:t>…...</w:t>
          </w:r>
          <w:r w:rsidR="004A0DC0">
            <w:t>6</w:t>
          </w:r>
        </w:p>
        <w:p w14:paraId="404D093F" w14:textId="77777777" w:rsidR="00BD5639" w:rsidRPr="00B94CCE" w:rsidRDefault="00BD5639" w:rsidP="00BD5639">
          <w:pPr>
            <w:pStyle w:val="ListParagraph"/>
            <w:ind w:left="1080" w:firstLine="0"/>
          </w:pP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311B89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5745945F" w14:textId="30C457E8" w:rsidR="00CA549A" w:rsidRPr="00D456AE" w:rsidRDefault="002B5409" w:rsidP="00D456AE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4" w:name="_Toc44060967"/>
      <w:r>
        <w:br w:type="page"/>
      </w:r>
    </w:p>
    <w:p w14:paraId="4C4E9CAA" w14:textId="2B40F60F" w:rsidR="00D465EB" w:rsidRPr="002B5409" w:rsidRDefault="00D26FA2" w:rsidP="002B5409">
      <w:pPr>
        <w:pStyle w:val="Heading1"/>
      </w:pPr>
      <w:r>
        <w:lastRenderedPageBreak/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4"/>
      <w:r w:rsidR="00246D8F" w:rsidRPr="002B41A8">
        <w:rPr>
          <w:sz w:val="28"/>
          <w:szCs w:val="28"/>
          <w:u w:val="single"/>
        </w:rPr>
        <w:t xml:space="preserve">Design and Implementation </w:t>
      </w:r>
      <w:r w:rsidR="006F6377" w:rsidRPr="002B41A8">
        <w:rPr>
          <w:sz w:val="28"/>
          <w:szCs w:val="28"/>
          <w:u w:val="single"/>
        </w:rPr>
        <w:t>o</w:t>
      </w:r>
      <w:r w:rsidR="00246D8F" w:rsidRPr="002B41A8">
        <w:rPr>
          <w:sz w:val="28"/>
          <w:szCs w:val="28"/>
          <w:u w:val="single"/>
        </w:rPr>
        <w:t>f</w:t>
      </w:r>
      <w:r w:rsidR="00CC602B" w:rsidRPr="002B41A8">
        <w:rPr>
          <w:sz w:val="28"/>
          <w:szCs w:val="28"/>
          <w:u w:val="single"/>
        </w:rPr>
        <w:t xml:space="preserve"> </w:t>
      </w:r>
      <w:proofErr w:type="spellStart"/>
      <w:r w:rsidR="00CC602B" w:rsidRPr="002B41A8">
        <w:rPr>
          <w:sz w:val="28"/>
          <w:szCs w:val="28"/>
          <w:u w:val="single"/>
        </w:rPr>
        <w:t>Makefile</w:t>
      </w:r>
      <w:proofErr w:type="spellEnd"/>
      <w:r w:rsidR="00CC602B" w:rsidRPr="002B41A8">
        <w:rPr>
          <w:sz w:val="28"/>
          <w:szCs w:val="28"/>
          <w:u w:val="single"/>
        </w:rPr>
        <w:t>,</w:t>
      </w:r>
      <w:r w:rsidR="00246D8F" w:rsidRPr="002B41A8">
        <w:rPr>
          <w:sz w:val="28"/>
          <w:szCs w:val="28"/>
          <w:u w:val="single"/>
        </w:rPr>
        <w:t xml:space="preserve"> Static </w:t>
      </w:r>
      <w:proofErr w:type="gramStart"/>
      <w:r w:rsidR="00246D8F" w:rsidRPr="002B41A8">
        <w:rPr>
          <w:sz w:val="28"/>
          <w:szCs w:val="28"/>
          <w:u w:val="single"/>
        </w:rPr>
        <w:t>And</w:t>
      </w:r>
      <w:proofErr w:type="gramEnd"/>
      <w:r w:rsidR="00246D8F" w:rsidRPr="002B41A8">
        <w:rPr>
          <w:sz w:val="28"/>
          <w:szCs w:val="28"/>
          <w:u w:val="single"/>
        </w:rPr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1DCF3993" w14:textId="11759615" w:rsidR="002B5409" w:rsidRPr="00D456AE" w:rsidRDefault="002B5409" w:rsidP="00D456A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5A1FA7B" w14:textId="418261F5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 xml:space="preserve">GitHub </w:t>
      </w:r>
      <w:r w:rsidR="00F54C4A" w:rsidRPr="00AD196B">
        <w:rPr>
          <w:rFonts w:ascii="Times New Roman" w:hAnsi="Times New Roman"/>
          <w:b/>
          <w:lang w:val="en-IN" w:eastAsia="en-IN" w:bidi="ar-SA"/>
        </w:rPr>
        <w:t>https://github.com/99003699/Linux-assignment/tree/main/Assignment</w:t>
      </w:r>
      <w:r w:rsidR="00F54C4A">
        <w:rPr>
          <w:rFonts w:ascii="Times New Roman" w:hAnsi="Times New Roman"/>
          <w:b/>
          <w:lang w:val="en-IN" w:eastAsia="en-IN" w:bidi="ar-SA"/>
        </w:rPr>
        <w:t>1</w:t>
      </w:r>
    </w:p>
    <w:p w14:paraId="12132C95" w14:textId="77777777" w:rsidR="002B5409" w:rsidRPr="002B41A8" w:rsidRDefault="002B5409" w:rsidP="00CC602B">
      <w:pPr>
        <w:pStyle w:val="Heading1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Activity 2 – </w:t>
      </w:r>
      <w:r w:rsidRPr="002B41A8">
        <w:rPr>
          <w:rFonts w:ascii="Times New Roman" w:hAnsi="Times New Roman"/>
          <w:sz w:val="32"/>
          <w:szCs w:val="32"/>
          <w:u w:val="single"/>
        </w:rPr>
        <w:t>Process, Signals and Threads</w:t>
      </w:r>
    </w:p>
    <w:p w14:paraId="04A21930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Description:</w:t>
      </w:r>
    </w:p>
    <w:p w14:paraId="305255C4" w14:textId="28C0FFE1" w:rsidR="00CC602B" w:rsidRDefault="00CC602B" w:rsidP="002B54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</w:t>
      </w:r>
      <w:r w:rsidR="002B5409">
        <w:rPr>
          <w:rFonts w:ascii="Times New Roman" w:hAnsi="Times New Roman"/>
          <w:sz w:val="24"/>
          <w:szCs w:val="24"/>
        </w:rPr>
        <w:t xml:space="preserve">activity </w:t>
      </w:r>
      <w:r>
        <w:rPr>
          <w:rFonts w:ascii="Times New Roman" w:hAnsi="Times New Roman"/>
          <w:sz w:val="24"/>
          <w:szCs w:val="24"/>
        </w:rPr>
        <w:t>concepts which got covered are: -</w:t>
      </w:r>
    </w:p>
    <w:p w14:paraId="59ACFDBC" w14:textId="5EB1A71E" w:rsidR="002B5409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5409">
        <w:rPr>
          <w:rFonts w:ascii="Times New Roman" w:hAnsi="Times New Roman"/>
          <w:sz w:val="24"/>
          <w:szCs w:val="24"/>
        </w:rPr>
        <w:t xml:space="preserve">the process types in Linux OS and its implementation in code, sending signals to the specified target process and performing various functions using threads concept. It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2B5409">
        <w:rPr>
          <w:rFonts w:ascii="Times New Roman" w:hAnsi="Times New Roman"/>
          <w:sz w:val="24"/>
          <w:szCs w:val="24"/>
        </w:rPr>
        <w:t>includes the following process:</w:t>
      </w:r>
    </w:p>
    <w:p w14:paraId="5C8EF11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72C3A00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Parent and Child process</w:t>
      </w:r>
    </w:p>
    <w:p w14:paraId="55DEE783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Zombie and Daemon process</w:t>
      </w:r>
    </w:p>
    <w:p w14:paraId="636464A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Context Switching</w:t>
      </w:r>
    </w:p>
    <w:p w14:paraId="1D755EBD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System calls</w:t>
      </w:r>
    </w:p>
    <w:p w14:paraId="3AC041DE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Generating process id of the process</w:t>
      </w:r>
    </w:p>
    <w:p w14:paraId="7CABA6E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Sending signal using appropriate Linux commands to the target process</w:t>
      </w:r>
    </w:p>
    <w:p w14:paraId="602DFFA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Thread process cycle </w:t>
      </w:r>
    </w:p>
    <w:p w14:paraId="5FB54B29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9114527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3696BA2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create child process and to generate the process ids of both parent and child.</w:t>
      </w:r>
    </w:p>
    <w:p w14:paraId="4F70C4A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load the process control block of the process table onto the memory which includes context saving and context loading.</w:t>
      </w:r>
    </w:p>
    <w:p w14:paraId="3435545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7CF1A2B6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execute programs using threads and performed functions like printing current time periodically and creating a calendar.</w:t>
      </w:r>
    </w:p>
    <w:p w14:paraId="5CFC0BCA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C5D1EF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2B7A011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creating a multifile program using system calls as the program contains multiple source files holding some functions.</w:t>
      </w:r>
    </w:p>
    <w:p w14:paraId="02887F8A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writing code to perform functions which Linux commands does without using those commands directly.</w:t>
      </w:r>
    </w:p>
    <w:p w14:paraId="49917CBE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6D6B53EC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497F7FD7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528325DB" w14:textId="59379071" w:rsidR="004F778A" w:rsidRPr="00690A87" w:rsidRDefault="002B5409" w:rsidP="00690A87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Link:</w:t>
      </w:r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F54C4A" w:rsidRPr="00AD196B">
        <w:rPr>
          <w:rFonts w:ascii="Times New Roman" w:hAnsi="Times New Roman"/>
          <w:b/>
          <w:lang w:val="en-IN" w:eastAsia="en-IN" w:bidi="ar-SA"/>
        </w:rPr>
        <w:t>https://github.com/99003699/Linux-assignment/tree/main/Assignment</w:t>
      </w:r>
      <w:r w:rsidR="00F54C4A">
        <w:rPr>
          <w:rFonts w:ascii="Times New Roman" w:hAnsi="Times New Roman"/>
          <w:b/>
          <w:lang w:val="en-IN" w:eastAsia="en-IN" w:bidi="ar-SA"/>
        </w:rPr>
        <w:t>2</w:t>
      </w:r>
    </w:p>
    <w:p w14:paraId="31F0860F" w14:textId="77777777" w:rsidR="00D456AE" w:rsidRDefault="00D456AE" w:rsidP="00814C7A">
      <w:pPr>
        <w:pStyle w:val="Heading1"/>
        <w:rPr>
          <w:rFonts w:ascii="Times New Roman" w:hAnsi="Times New Roman"/>
          <w:sz w:val="28"/>
        </w:rPr>
      </w:pPr>
      <w:bookmarkStart w:id="5" w:name="_Toc65820783"/>
    </w:p>
    <w:p w14:paraId="777AA706" w14:textId="776D29FB" w:rsidR="004F778A" w:rsidRPr="00814C7A" w:rsidRDefault="004F778A" w:rsidP="00814C7A">
      <w:pPr>
        <w:pStyle w:val="Heading1"/>
        <w:rPr>
          <w:rFonts w:ascii="Times New Roman" w:hAnsi="Times New Roman"/>
          <w:b w:val="0"/>
        </w:rPr>
      </w:pPr>
      <w:bookmarkStart w:id="6" w:name="_GoBack"/>
      <w:bookmarkEnd w:id="6"/>
      <w:r>
        <w:rPr>
          <w:rFonts w:ascii="Times New Roman" w:hAnsi="Times New Roman"/>
          <w:sz w:val="28"/>
        </w:rPr>
        <w:lastRenderedPageBreak/>
        <w:t xml:space="preserve">Activity 3: </w:t>
      </w:r>
      <w:r w:rsidRPr="002B41A8">
        <w:rPr>
          <w:rFonts w:ascii="Times New Roman" w:hAnsi="Times New Roman"/>
          <w:sz w:val="28"/>
          <w:szCs w:val="28"/>
          <w:u w:val="single"/>
        </w:rPr>
        <w:t>Semaphores and Mutex</w:t>
      </w:r>
      <w:bookmarkEnd w:id="5"/>
    </w:p>
    <w:p w14:paraId="37667E93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</w:rPr>
      </w:pPr>
    </w:p>
    <w:p w14:paraId="7212AEBB" w14:textId="58A9F052" w:rsidR="004F778A" w:rsidRDefault="00814C7A" w:rsidP="004F778A">
      <w:pPr>
        <w:ind w:firstLine="0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Description </w:t>
      </w:r>
      <w:r w:rsidR="004F778A">
        <w:rPr>
          <w:rFonts w:ascii="Times New Roman" w:hAnsi="Times New Roman"/>
          <w:sz w:val="24"/>
          <w:szCs w:val="24"/>
        </w:rPr>
        <w:t xml:space="preserve">: </w:t>
      </w:r>
      <w:r w:rsidR="004F778A">
        <w:rPr>
          <w:rFonts w:ascii="Times New Roman" w:hAnsi="Times New Roman"/>
          <w:sz w:val="24"/>
          <w:szCs w:val="24"/>
          <w:lang w:val="en-IN" w:eastAsia="en-IN" w:bidi="ar-SA"/>
        </w:rPr>
        <w:t>Implement producer consumer problem</w:t>
      </w:r>
    </w:p>
    <w:p w14:paraId="51C63A43" w14:textId="77777777" w:rsidR="004F778A" w:rsidRDefault="004F778A" w:rsidP="004F778A">
      <w:pPr>
        <w:rPr>
          <w:rFonts w:ascii="Times New Roman" w:hAnsi="Times New Roman"/>
          <w:color w:val="000000"/>
          <w:sz w:val="24"/>
          <w:szCs w:val="24"/>
        </w:rPr>
      </w:pPr>
    </w:p>
    <w:p w14:paraId="3CB5FFC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14:paraId="2D2203D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Topics Covered:</w:t>
      </w:r>
    </w:p>
    <w:p w14:paraId="0CF9BF00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211473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Mutex Lock</w:t>
      </w:r>
    </w:p>
    <w:p w14:paraId="641A7B7B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Semaphores- Named and unnamed</w:t>
      </w:r>
    </w:p>
    <w:p w14:paraId="6700199D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Race condition</w:t>
      </w:r>
    </w:p>
    <w:p w14:paraId="09E38683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Deadlock</w:t>
      </w:r>
    </w:p>
    <w:p w14:paraId="78AC0755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Pipes</w:t>
      </w:r>
    </w:p>
    <w:p w14:paraId="7AA24D79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Shared memory</w:t>
      </w:r>
    </w:p>
    <w:p w14:paraId="3F831611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Message queue</w:t>
      </w:r>
    </w:p>
    <w:p w14:paraId="22F24E70" w14:textId="77777777" w:rsidR="004F778A" w:rsidRDefault="004F778A" w:rsidP="004F778A">
      <w:pPr>
        <w:spacing w:line="240" w:lineRule="exact"/>
        <w:ind w:left="720" w:firstLine="0"/>
        <w:jc w:val="both"/>
      </w:pPr>
    </w:p>
    <w:p w14:paraId="44B7E45F" w14:textId="77777777" w:rsidR="004F778A" w:rsidRDefault="004F778A" w:rsidP="004F778A">
      <w:pPr>
        <w:shd w:val="clear" w:color="auto" w:fill="FFFFFF"/>
        <w:ind w:left="120" w:firstLine="0"/>
        <w:textAlignment w:val="baseline"/>
        <w:rPr>
          <w:rFonts w:ascii="Segoe UI" w:hAnsi="Segoe UI" w:cs="Segoe UI"/>
          <w:color w:val="343A41"/>
          <w:sz w:val="23"/>
          <w:szCs w:val="23"/>
          <w:lang w:val="en-IN" w:eastAsia="en-IN" w:bidi="ar-SA"/>
        </w:rPr>
      </w:pPr>
    </w:p>
    <w:p w14:paraId="5DC0E781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</w:p>
    <w:p w14:paraId="4C7E1548" w14:textId="77777777" w:rsidR="004F778A" w:rsidRDefault="004F778A" w:rsidP="004F778A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14:paraId="1C0347B2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after="80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Learnt to implement sequencing and mutual exclusion. </w:t>
      </w:r>
    </w:p>
    <w:p w14:paraId="44E237A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Prioritizing or locking a particular process for sequencing the flow of program.</w:t>
      </w:r>
    </w:p>
    <w:p w14:paraId="357DE02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Working with named and unnamed semaphores, and using named semaphores in shared memory.</w:t>
      </w:r>
    </w:p>
    <w:p w14:paraId="390D13E2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Analyzing the return type for mutex to check for success or failure.</w:t>
      </w:r>
    </w:p>
    <w:p w14:paraId="45C0852A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threads for working with producer and customer.</w:t>
      </w:r>
    </w:p>
    <w:p w14:paraId="05C181B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context switching in order to avoid deadlocks.</w:t>
      </w:r>
    </w:p>
    <w:p w14:paraId="6B99FAB5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pipes and </w:t>
      </w:r>
      <w:proofErr w:type="spellStart"/>
      <w:r>
        <w:rPr>
          <w:rFonts w:ascii="Times New Roman" w:hAnsi="Times New Roman"/>
        </w:rPr>
        <w:t>fifo</w:t>
      </w:r>
      <w:proofErr w:type="spellEnd"/>
      <w:r>
        <w:rPr>
          <w:rFonts w:ascii="Times New Roman" w:hAnsi="Times New Roman"/>
        </w:rPr>
        <w:t xml:space="preserve"> to overcome limitations of semaphores and mutex.</w:t>
      </w:r>
    </w:p>
    <w:p w14:paraId="0D33D88F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operations on shared memory such as read write and update. </w:t>
      </w:r>
    </w:p>
    <w:p w14:paraId="1907A185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B8089D1" w14:textId="0F2DDCE8" w:rsidR="00300717" w:rsidRDefault="004F778A" w:rsidP="004F778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Challenges:</w:t>
      </w:r>
      <w:r w:rsidR="0030071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C7BC085" w14:textId="0C319A93" w:rsidR="00300717" w:rsidRPr="00300717" w:rsidRDefault="00300717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300717">
        <w:rPr>
          <w:rFonts w:ascii="Times New Roman" w:hAnsi="Times New Roman"/>
          <w:bCs/>
          <w:sz w:val="24"/>
          <w:szCs w:val="24"/>
        </w:rPr>
        <w:t>Understanding the shared memory</w:t>
      </w:r>
    </w:p>
    <w:p w14:paraId="54CC2E4D" w14:textId="0FBDCF37" w:rsidR="004F778A" w:rsidRPr="00300717" w:rsidRDefault="004F778A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 w:rsidRPr="00300717">
        <w:rPr>
          <w:rFonts w:ascii="Times New Roman" w:hAnsi="Times New Roman"/>
          <w:lang w:val="en-IN" w:eastAsia="en-IN" w:bidi="ar-SA"/>
        </w:rPr>
        <w:t xml:space="preserve">Understanding the race </w:t>
      </w:r>
      <w:r w:rsidR="00300717" w:rsidRPr="00300717">
        <w:rPr>
          <w:rFonts w:ascii="Times New Roman" w:hAnsi="Times New Roman"/>
          <w:lang w:val="en-IN" w:eastAsia="en-IN" w:bidi="ar-SA"/>
        </w:rPr>
        <w:t>condition</w:t>
      </w:r>
    </w:p>
    <w:p w14:paraId="381928A6" w14:textId="77777777" w:rsidR="004F778A" w:rsidRDefault="004F778A" w:rsidP="004F778A">
      <w:pPr>
        <w:ind w:firstLine="0"/>
        <w:rPr>
          <w:rFonts w:ascii="Times New Roman" w:hAnsi="Times New Roman"/>
          <w:lang w:val="en-IN" w:eastAsia="en-IN" w:bidi="ar-SA"/>
        </w:rPr>
      </w:pPr>
    </w:p>
    <w:p w14:paraId="383938A1" w14:textId="446C48DB" w:rsidR="004F778A" w:rsidRDefault="004F778A" w:rsidP="004F778A">
      <w:pPr>
        <w:ind w:firstLine="0"/>
        <w:rPr>
          <w:rFonts w:ascii="Times New Roman" w:hAnsi="Times New Roman"/>
          <w:b/>
          <w:lang w:val="en-IN" w:eastAsia="en-IN" w:bidi="ar-SA"/>
        </w:rPr>
      </w:pPr>
      <w:r>
        <w:rPr>
          <w:rFonts w:ascii="Times New Roman" w:hAnsi="Times New Roman"/>
          <w:b/>
          <w:lang w:val="en-IN" w:eastAsia="en-IN" w:bidi="ar-SA"/>
        </w:rPr>
        <w:t>Git link:</w:t>
      </w:r>
      <w:r w:rsidR="00B13DB9">
        <w:rPr>
          <w:rFonts w:ascii="Times New Roman" w:hAnsi="Times New Roman"/>
          <w:b/>
          <w:lang w:val="en-IN" w:eastAsia="en-IN" w:bidi="ar-SA"/>
        </w:rPr>
        <w:t>-</w:t>
      </w:r>
      <w:r>
        <w:rPr>
          <w:rFonts w:ascii="Times New Roman" w:hAnsi="Times New Roman"/>
          <w:b/>
          <w:lang w:val="en-IN" w:eastAsia="en-IN" w:bidi="ar-SA"/>
        </w:rPr>
        <w:t xml:space="preserve"> </w:t>
      </w:r>
      <w:r w:rsidR="00AD196B" w:rsidRPr="00AD196B">
        <w:rPr>
          <w:rFonts w:ascii="Times New Roman" w:hAnsi="Times New Roman"/>
          <w:b/>
          <w:lang w:val="en-IN" w:eastAsia="en-IN" w:bidi="ar-SA"/>
        </w:rPr>
        <w:t>https://github.com/99003699/Linux-assignment/tree/main/Assignment</w:t>
      </w:r>
      <w:r w:rsidR="00AD196B">
        <w:rPr>
          <w:rFonts w:ascii="Times New Roman" w:hAnsi="Times New Roman"/>
          <w:b/>
          <w:lang w:val="en-IN" w:eastAsia="en-IN" w:bidi="ar-SA"/>
        </w:rPr>
        <w:t>3</w:t>
      </w:r>
    </w:p>
    <w:p w14:paraId="0527B0D8" w14:textId="77777777" w:rsidR="00CA549A" w:rsidRPr="00F66668" w:rsidRDefault="00CA549A" w:rsidP="00F66668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sectPr w:rsidR="00CA549A" w:rsidRPr="00F66668" w:rsidSect="00015E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B69BE" w14:textId="77777777" w:rsidR="00311B89" w:rsidRDefault="00311B89" w:rsidP="006A582B">
      <w:r>
        <w:separator/>
      </w:r>
    </w:p>
  </w:endnote>
  <w:endnote w:type="continuationSeparator" w:id="0">
    <w:p w14:paraId="5EF0D821" w14:textId="77777777" w:rsidR="00311B89" w:rsidRDefault="00311B89" w:rsidP="006A582B">
      <w:r>
        <w:continuationSeparator/>
      </w:r>
    </w:p>
  </w:endnote>
  <w:endnote w:type="continuationNotice" w:id="1">
    <w:p w14:paraId="1BC6719C" w14:textId="77777777" w:rsidR="00311B89" w:rsidRDefault="00311B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E7412" w14:textId="77777777" w:rsidR="00E51461" w:rsidRDefault="00E51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ABAD" w14:textId="77777777" w:rsidR="00E51461" w:rsidRDefault="00E5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BEE98" w14:textId="77777777" w:rsidR="00311B89" w:rsidRDefault="00311B89" w:rsidP="006A582B">
      <w:r>
        <w:separator/>
      </w:r>
    </w:p>
  </w:footnote>
  <w:footnote w:type="continuationSeparator" w:id="0">
    <w:p w14:paraId="6FBC84E4" w14:textId="77777777" w:rsidR="00311B89" w:rsidRDefault="00311B89" w:rsidP="006A582B">
      <w:r>
        <w:continuationSeparator/>
      </w:r>
    </w:p>
  </w:footnote>
  <w:footnote w:type="continuationNotice" w:id="1">
    <w:p w14:paraId="60E1DE07" w14:textId="77777777" w:rsidR="00311B89" w:rsidRDefault="00311B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FB43" w14:textId="77777777" w:rsidR="00E51461" w:rsidRDefault="00E51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F488054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E51461">
            <w:rPr>
              <w:rFonts w:ascii="Arial" w:hAnsi="Arial" w:cs="Arial"/>
              <w:sz w:val="20"/>
            </w:rPr>
            <w:t>Linux OS &amp; Programming</w:t>
          </w:r>
          <w:r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8366C" w14:textId="77777777" w:rsidR="00E51461" w:rsidRDefault="00E51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9D5"/>
    <w:multiLevelType w:val="multilevel"/>
    <w:tmpl w:val="D3527266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336BE6"/>
    <w:multiLevelType w:val="hybridMultilevel"/>
    <w:tmpl w:val="6C5681B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43A8A"/>
    <w:multiLevelType w:val="multilevel"/>
    <w:tmpl w:val="FA6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4046C"/>
    <w:multiLevelType w:val="hybridMultilevel"/>
    <w:tmpl w:val="8312C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18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3"/>
  </w:num>
  <w:num w:numId="10">
    <w:abstractNumId w:val="17"/>
  </w:num>
  <w:num w:numId="11">
    <w:abstractNumId w:val="11"/>
  </w:num>
  <w:num w:numId="12">
    <w:abstractNumId w:val="7"/>
  </w:num>
  <w:num w:numId="13">
    <w:abstractNumId w:val="8"/>
  </w:num>
  <w:num w:numId="14">
    <w:abstractNumId w:val="5"/>
  </w:num>
  <w:num w:numId="15">
    <w:abstractNumId w:val="2"/>
  </w:num>
  <w:num w:numId="16">
    <w:abstractNumId w:val="16"/>
  </w:num>
  <w:num w:numId="17">
    <w:abstractNumId w:val="1"/>
  </w:num>
  <w:num w:numId="18">
    <w:abstractNumId w:val="14"/>
  </w:num>
  <w:num w:numId="19">
    <w:abstractNumId w:val="0"/>
  </w:num>
  <w:num w:numId="20">
    <w:abstractNumId w:val="9"/>
  </w:num>
  <w:num w:numId="2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47F0"/>
    <w:rsid w:val="000352B6"/>
    <w:rsid w:val="00040A59"/>
    <w:rsid w:val="00040D84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507D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1A8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0717"/>
    <w:rsid w:val="00301287"/>
    <w:rsid w:val="00305B10"/>
    <w:rsid w:val="00306B1D"/>
    <w:rsid w:val="00307262"/>
    <w:rsid w:val="00310167"/>
    <w:rsid w:val="003115ED"/>
    <w:rsid w:val="00311B89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0DC0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4F778A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1425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0A87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0EE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C7A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17ED6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66CD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E7FFB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0E9A"/>
    <w:rsid w:val="00A31F80"/>
    <w:rsid w:val="00A3376A"/>
    <w:rsid w:val="00A340AD"/>
    <w:rsid w:val="00A34658"/>
    <w:rsid w:val="00A34FDD"/>
    <w:rsid w:val="00A3538E"/>
    <w:rsid w:val="00A35A10"/>
    <w:rsid w:val="00A4038A"/>
    <w:rsid w:val="00A40422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196B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3DB9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D5639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7DA2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56AE"/>
    <w:rsid w:val="00D465EB"/>
    <w:rsid w:val="00D46B6E"/>
    <w:rsid w:val="00D46D34"/>
    <w:rsid w:val="00D47960"/>
    <w:rsid w:val="00D62161"/>
    <w:rsid w:val="00D637EB"/>
    <w:rsid w:val="00D71719"/>
    <w:rsid w:val="00D735F0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146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3BB6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4C4A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F74F1EE-C9EF-43DF-8F4C-3613ED905F9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E5B508F-4AB5-4E57-8B17-24ABDA0B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2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4</cp:revision>
  <cp:lastPrinted>2014-03-29T07:34:00Z</cp:lastPrinted>
  <dcterms:created xsi:type="dcterms:W3CDTF">2021-03-06T06:30:00Z</dcterms:created>
  <dcterms:modified xsi:type="dcterms:W3CDTF">2021-03-06T06:31:00Z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